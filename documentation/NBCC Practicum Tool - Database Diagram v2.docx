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10150343"/>
        <w:docPartObj>
          <w:docPartGallery w:val="Cover Pages"/>
          <w:docPartUnique/>
        </w:docPartObj>
      </w:sdtPr>
      <w:sdtContent>
        <w:p w14:paraId="05E28E5C" w14:textId="77777777" w:rsidR="005649BF" w:rsidRDefault="00773FC0" w:rsidP="002F29F2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2F5D9A84" wp14:editId="34FD86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F2618" w14:textId="77777777" w:rsidR="001F1417" w:rsidRDefault="001F141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B42F47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94D5B6FDAC7F4F66B2688E6705379CBB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3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954E0C" w14:textId="4872AA69" w:rsidR="001F1417" w:rsidRDefault="00BC003E">
                                    <w:pPr>
                                      <w:pStyle w:val="Subtitle"/>
                                    </w:pPr>
                                    <w:r>
                                      <w:t>March 31,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F5D9A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GHfIUd4AAAAI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EEF2618" w14:textId="77777777" w:rsidR="001F1417" w:rsidRDefault="001F141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B42F47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94D5B6FDAC7F4F66B2688E6705379CBB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3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954E0C" w14:textId="4872AA69" w:rsidR="001F1417" w:rsidRDefault="00BC003E">
                              <w:pPr>
                                <w:pStyle w:val="Subtitle"/>
                              </w:pPr>
                              <w:r>
                                <w:t>March 31,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7D0ABC36" wp14:editId="1FE35A6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522595" cy="6288405"/>
                    <wp:effectExtent l="0" t="0" r="1905" b="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595" cy="62884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E14479" w14:textId="1FCCFF01" w:rsidR="001F1417" w:rsidRDefault="00BC003E" w:rsidP="007A0379">
                                <w:pPr>
                                  <w:pStyle w:val="Logo"/>
                                  <w:jc w:val="center"/>
                                </w:pPr>
                                <w:r>
                                  <w:t>Database Diagram</w:t>
                                </w:r>
                              </w:p>
                              <w:p w14:paraId="220C9AE5" w14:textId="720A129E" w:rsidR="007A0379" w:rsidRPr="007A0379" w:rsidRDefault="00BC003E" w:rsidP="007A0379">
                                <w:pPr>
                                  <w:pStyle w:val="Heading6"/>
                                  <w:jc w:val="center"/>
                                </w:pPr>
                                <w:r>
                                  <w:t>nbcc practicum tool</w:t>
                                </w:r>
                              </w:p>
                              <w:p w14:paraId="589EFADD" w14:textId="77777777" w:rsidR="001F1417" w:rsidRDefault="001F1417" w:rsidP="007A0379">
                                <w:pPr>
                                  <w:pStyle w:val="Title"/>
                                  <w:jc w:val="left"/>
                                  <w:rPr>
                                    <w:color w:val="829600"/>
                                  </w:rPr>
                                </w:pPr>
                              </w:p>
                              <w:p w14:paraId="660AC88C" w14:textId="77777777" w:rsidR="001F1417" w:rsidRPr="002F29F2" w:rsidRDefault="001F1417" w:rsidP="002F29F2"/>
                              <w:p w14:paraId="46BCA203" w14:textId="77777777" w:rsidR="001F1417" w:rsidRDefault="001F1417" w:rsidP="002F29F2">
                                <w:pPr>
                                  <w:pStyle w:val="Subtitle"/>
                                  <w:rPr>
                                    <w:color w:val="007599"/>
                                  </w:rPr>
                                </w:pPr>
                              </w:p>
                              <w:p w14:paraId="4DA0304B" w14:textId="4402612A" w:rsidR="001F1417" w:rsidRDefault="001F1417" w:rsidP="002F29F2">
                                <w:r>
                                  <w:t xml:space="preserve">PRESENTED BY: </w:t>
                                </w:r>
                                <w:r w:rsidR="00BC003E">
                                  <w:t>Valerie Fugere</w:t>
                                </w:r>
                              </w:p>
                              <w:p w14:paraId="156999F8" w14:textId="36833F3C" w:rsidR="001F1417" w:rsidRDefault="001F1417" w:rsidP="00BC003E">
                                <w:pPr>
                                  <w:ind w:left="0"/>
                                </w:pPr>
                              </w:p>
                              <w:p w14:paraId="0F448814" w14:textId="77777777" w:rsidR="001F1417" w:rsidRDefault="001F1417" w:rsidP="002F29F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0ABC36" id="Text Box 37" o:spid="_x0000_s1027" type="#_x0000_t202" alt="Title and subtitle" style="position:absolute;left:0;text-align:left;margin-left:383.65pt;margin-top:0;width:434.85pt;height:495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" filled="f" stroked="f" strokeweight=".5pt">
                    <v:textbox inset="0,0,0,0">
                      <w:txbxContent>
                        <w:p w14:paraId="09E14479" w14:textId="1FCCFF01" w:rsidR="001F1417" w:rsidRDefault="00BC003E" w:rsidP="007A0379">
                          <w:pPr>
                            <w:pStyle w:val="Logo"/>
                            <w:jc w:val="center"/>
                          </w:pPr>
                          <w:r>
                            <w:t>Database Diagram</w:t>
                          </w:r>
                        </w:p>
                        <w:p w14:paraId="220C9AE5" w14:textId="720A129E" w:rsidR="007A0379" w:rsidRPr="007A0379" w:rsidRDefault="00BC003E" w:rsidP="007A0379">
                          <w:pPr>
                            <w:pStyle w:val="Heading6"/>
                            <w:jc w:val="center"/>
                          </w:pPr>
                          <w:r>
                            <w:t>nbcc practicum tool</w:t>
                          </w:r>
                        </w:p>
                        <w:p w14:paraId="589EFADD" w14:textId="77777777" w:rsidR="001F1417" w:rsidRDefault="001F1417" w:rsidP="007A0379">
                          <w:pPr>
                            <w:pStyle w:val="Title"/>
                            <w:jc w:val="left"/>
                            <w:rPr>
                              <w:color w:val="829600"/>
                            </w:rPr>
                          </w:pPr>
                        </w:p>
                        <w:p w14:paraId="660AC88C" w14:textId="77777777" w:rsidR="001F1417" w:rsidRPr="002F29F2" w:rsidRDefault="001F1417" w:rsidP="002F29F2"/>
                        <w:p w14:paraId="46BCA203" w14:textId="77777777" w:rsidR="001F1417" w:rsidRDefault="001F1417" w:rsidP="002F29F2">
                          <w:pPr>
                            <w:pStyle w:val="Subtitle"/>
                            <w:rPr>
                              <w:color w:val="007599"/>
                            </w:rPr>
                          </w:pPr>
                        </w:p>
                        <w:p w14:paraId="4DA0304B" w14:textId="4402612A" w:rsidR="001F1417" w:rsidRDefault="001F1417" w:rsidP="002F29F2">
                          <w:r>
                            <w:t xml:space="preserve">PRESENTED BY: </w:t>
                          </w:r>
                          <w:r w:rsidR="00BC003E">
                            <w:t>Valerie Fugere</w:t>
                          </w:r>
                        </w:p>
                        <w:p w14:paraId="156999F8" w14:textId="36833F3C" w:rsidR="001F1417" w:rsidRDefault="001F1417" w:rsidP="00BC003E">
                          <w:pPr>
                            <w:ind w:left="0"/>
                          </w:pPr>
                        </w:p>
                        <w:p w14:paraId="0F448814" w14:textId="77777777" w:rsidR="001F1417" w:rsidRDefault="001F1417" w:rsidP="002F29F2"/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 wp14:anchorId="700F1154" wp14:editId="0D18B86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222250" cy="9142730"/>
                    <wp:effectExtent l="0" t="0" r="0" b="0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2250" cy="9142730"/>
                              <a:chOff x="0" y="0"/>
                              <a:chExt cx="228600" cy="9144000"/>
                            </a:xfrm>
                            <a:solidFill>
                              <a:srgbClr val="007599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7BE56B" id="Group 38" o:spid="_x0000_s1026" alt="Decorative sidebar" style="position:absolute;margin-left:0;margin-top:0;width:17.5pt;height:719.9pt;z-index:251664384;mso-width-percent:29;mso-height-percent:909;mso-left-percent:45;mso-position-horizontal-relative:page;mso-position-vertical:center;mso-position-vertical-relative:margin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">
                    <v:rect id="Rectangle 39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vhlcMA&#10;AADbAAAADwAAAGRycy9kb3ducmV2LnhtbESPQWsCMRSE74L/IbxCb5ptC6KrUWqhtMWDqO39mTx3&#10;l25eliTurv/eCILHYWa+YRar3taiJR8qxwpexhkIYu1MxYWC38PnaAoiRGSDtWNScKEAq+VwsMDc&#10;uI531O5jIRKEQ44KyhibXMqgS7IYxq4hTt7JeYsxSV9I47FLcFvL1yybSIsVp4USG/ooSf/vz1bB&#10;nzutO6uP/NNettX5a+O1nm6Uen7q3+cgIvXxEb63v42Ctxnc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lvhlcMAAADbAAAADwAAAAAAAAAAAAAAAACYAgAAZHJzL2Rv&#10;d25yZXYueG1sUEsFBgAAAAAEAAQA9QAAAIgDAAAAAA==&#10;" filled="f" stroked="f" strokeweight="1pt"/>
                    <v:rect id="Rectangle 40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LDC8MA&#10;AADbAAAADwAAAGRycy9kb3ducmV2LnhtbERPu2rDMBTdC/0HcQtZSiI3hKY4kU0JLThd8qiHjDfW&#10;rWVqXRlLcZy/r4ZAx8N5r/PRtmKg3jeOFbzMEhDEldMN1wrK78/pGwgfkDW2jknBjTzk2ePDGlPt&#10;rnyg4RhqEUPYp6jAhNClUvrKkEU/cx1x5H5cbzFE2NdS93iN4baV8yR5lRYbjg0GO9oYqn6PF6vg&#10;efexMNviK9kXQ1l27em83MyXSk2exvcViEBj+Bff3YVWsIjr45f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LDC8MAAADbAAAADwAAAAAAAAAAAAAAAACY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margin"/>
                    <w10:anchorlock/>
                  </v:group>
                </w:pict>
              </mc:Fallback>
            </mc:AlternateContent>
          </w:r>
        </w:p>
      </w:sdtContent>
    </w:sdt>
    <w:p w14:paraId="5F7C14EB" w14:textId="77777777" w:rsidR="00C05223" w:rsidRDefault="00C05223" w:rsidP="00A44580">
      <w:pPr>
        <w:jc w:val="center"/>
        <w:rPr>
          <w:rFonts w:asciiTheme="majorHAnsi" w:hAnsiTheme="majorHAnsi"/>
          <w:b/>
          <w:sz w:val="36"/>
          <w:u w:val="single"/>
        </w:rPr>
      </w:pPr>
    </w:p>
    <w:p w14:paraId="363B6FBC" w14:textId="77777777" w:rsidR="00A44580" w:rsidRPr="00A44580" w:rsidRDefault="00A44580" w:rsidP="00A44580">
      <w:pPr>
        <w:jc w:val="center"/>
        <w:rPr>
          <w:rFonts w:asciiTheme="majorHAnsi" w:hAnsiTheme="majorHAnsi"/>
          <w:b/>
          <w:sz w:val="36"/>
          <w:u w:val="single"/>
        </w:rPr>
      </w:pPr>
      <w:r w:rsidRPr="00A44580">
        <w:rPr>
          <w:rFonts w:asciiTheme="majorHAnsi" w:hAnsiTheme="majorHAnsi"/>
          <w:b/>
          <w:sz w:val="36"/>
          <w:u w:val="single"/>
        </w:rPr>
        <w:t>Table of Contents</w:t>
      </w:r>
    </w:p>
    <w:p w14:paraId="213A5C83" w14:textId="5A885E62" w:rsidR="00F6215B" w:rsidRDefault="00BC003E">
      <w:pPr>
        <w:spacing w:before="0" w:after="240" w:line="252" w:lineRule="auto"/>
        <w:ind w:left="0" w:right="0"/>
        <w:rPr>
          <w:i/>
          <w:kern w:val="0"/>
          <w:sz w:val="24"/>
        </w:rPr>
      </w:pPr>
      <w:r>
        <w:rPr>
          <w:i/>
          <w:kern w:val="0"/>
          <w:sz w:val="24"/>
        </w:rPr>
        <w:t>Database Diagram …………………………………………………………………………………………………………………… 4</w:t>
      </w:r>
    </w:p>
    <w:p w14:paraId="56FBBF91" w14:textId="77777777" w:rsidR="003F0B0F" w:rsidRPr="00BC003E" w:rsidRDefault="003F0B0F">
      <w:pPr>
        <w:spacing w:before="0" w:after="240" w:line="252" w:lineRule="auto"/>
        <w:ind w:left="0" w:right="0"/>
        <w:rPr>
          <w:i/>
          <w:kern w:val="0"/>
          <w:sz w:val="24"/>
          <w:lang w:val="en-CA"/>
        </w:rPr>
      </w:pPr>
      <w:r w:rsidRPr="00BC003E">
        <w:rPr>
          <w:i/>
          <w:kern w:val="0"/>
          <w:sz w:val="24"/>
          <w:lang w:val="en-CA"/>
        </w:rPr>
        <w:br w:type="page"/>
      </w:r>
    </w:p>
    <w:p w14:paraId="12F0FD70" w14:textId="77777777" w:rsidR="008421C0" w:rsidRPr="008421C0" w:rsidRDefault="008421C0" w:rsidP="008421C0">
      <w:pPr>
        <w:pStyle w:val="Heading1"/>
        <w:numPr>
          <w:ilvl w:val="0"/>
          <w:numId w:val="0"/>
        </w:numPr>
        <w:rPr>
          <w:rStyle w:val="Strong"/>
        </w:rPr>
      </w:pPr>
      <w:bookmarkStart w:id="0" w:name="_Toc447750437"/>
      <w:bookmarkStart w:id="1" w:name="_Toc451332556"/>
      <w:bookmarkStart w:id="2" w:name="_Toc451340364"/>
      <w:bookmarkStart w:id="3" w:name="_Toc299648965"/>
      <w:r w:rsidRPr="008421C0">
        <w:rPr>
          <w:rStyle w:val="Strong"/>
        </w:rPr>
        <w:lastRenderedPageBreak/>
        <w:t>Document Revisions</w:t>
      </w:r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3828"/>
        <w:gridCol w:w="2692"/>
      </w:tblGrid>
      <w:tr w:rsidR="00ED0906" w:rsidRPr="00ED0906" w14:paraId="737CAFD0" w14:textId="77777777" w:rsidTr="00ED0906">
        <w:tc>
          <w:tcPr>
            <w:tcW w:w="1129" w:type="dxa"/>
            <w:shd w:val="clear" w:color="auto" w:fill="007599"/>
          </w:tcPr>
          <w:p w14:paraId="42376A69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1701" w:type="dxa"/>
            <w:shd w:val="clear" w:color="auto" w:fill="007599"/>
          </w:tcPr>
          <w:p w14:paraId="62FA04E0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3828" w:type="dxa"/>
            <w:shd w:val="clear" w:color="auto" w:fill="007599"/>
          </w:tcPr>
          <w:p w14:paraId="2C99F133" w14:textId="77777777" w:rsidR="008421C0" w:rsidRPr="00ED0906" w:rsidRDefault="008421C0" w:rsidP="00ED0906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92" w:type="dxa"/>
            <w:shd w:val="clear" w:color="auto" w:fill="007599"/>
          </w:tcPr>
          <w:p w14:paraId="28C6F39E" w14:textId="77777777" w:rsidR="008421C0" w:rsidRPr="00ED0906" w:rsidRDefault="0086460D" w:rsidP="00ED090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ED0906" w14:paraId="47A39376" w14:textId="77777777" w:rsidTr="00ED0906">
        <w:trPr>
          <w:trHeight w:val="227"/>
        </w:trPr>
        <w:tc>
          <w:tcPr>
            <w:tcW w:w="1129" w:type="dxa"/>
          </w:tcPr>
          <w:p w14:paraId="1171C057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701" w:type="dxa"/>
          </w:tcPr>
          <w:p w14:paraId="53EC9429" w14:textId="6CA009B5" w:rsidR="008421C0" w:rsidRPr="00ED0906" w:rsidRDefault="00BC003E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 31, 2025</w:t>
            </w:r>
          </w:p>
        </w:tc>
        <w:tc>
          <w:tcPr>
            <w:tcW w:w="3828" w:type="dxa"/>
          </w:tcPr>
          <w:p w14:paraId="35FCB878" w14:textId="77777777" w:rsidR="008421C0" w:rsidRPr="00ED0906" w:rsidRDefault="008421C0" w:rsidP="0086460D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 xml:space="preserve">Initial </w:t>
            </w:r>
            <w:r w:rsidR="0086460D">
              <w:rPr>
                <w:rFonts w:ascii="Arial" w:hAnsi="Arial" w:cs="Arial"/>
                <w:sz w:val="20"/>
                <w:szCs w:val="20"/>
              </w:rPr>
              <w:t>Draft</w:t>
            </w:r>
          </w:p>
        </w:tc>
        <w:tc>
          <w:tcPr>
            <w:tcW w:w="2692" w:type="dxa"/>
          </w:tcPr>
          <w:p w14:paraId="3B3DA9B0" w14:textId="57C129C2" w:rsidR="008421C0" w:rsidRPr="00ED0906" w:rsidRDefault="00BC003E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Valerie Fugere</w:t>
            </w:r>
          </w:p>
        </w:tc>
      </w:tr>
      <w:tr w:rsidR="00ED0906" w14:paraId="1660A05E" w14:textId="77777777" w:rsidTr="00ED0906">
        <w:trPr>
          <w:trHeight w:val="227"/>
        </w:trPr>
        <w:tc>
          <w:tcPr>
            <w:tcW w:w="1129" w:type="dxa"/>
          </w:tcPr>
          <w:p w14:paraId="695CFD7E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F75ACA2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06C7EDE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6D4BF77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7CF5A6E5" w14:textId="77777777" w:rsidTr="00ED0906">
        <w:trPr>
          <w:trHeight w:val="227"/>
        </w:trPr>
        <w:tc>
          <w:tcPr>
            <w:tcW w:w="1129" w:type="dxa"/>
          </w:tcPr>
          <w:p w14:paraId="13F4E26F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9F7D37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659365FE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62BCB842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0906" w14:paraId="3BBDC475" w14:textId="77777777" w:rsidTr="00ED0906">
        <w:trPr>
          <w:trHeight w:val="227"/>
        </w:trPr>
        <w:tc>
          <w:tcPr>
            <w:tcW w:w="1129" w:type="dxa"/>
          </w:tcPr>
          <w:p w14:paraId="7710A71C" w14:textId="77777777" w:rsidR="008421C0" w:rsidRPr="00ED0906" w:rsidRDefault="008421C0" w:rsidP="00ED0906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4E7CA31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8" w:type="dxa"/>
          </w:tcPr>
          <w:p w14:paraId="5B449EBA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</w:tcPr>
          <w:p w14:paraId="728A391B" w14:textId="77777777" w:rsidR="008421C0" w:rsidRPr="00ED0906" w:rsidRDefault="008421C0" w:rsidP="00ED090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A269BE2" w14:textId="77777777" w:rsidR="008421C0" w:rsidRDefault="008421C0" w:rsidP="008421C0"/>
    <w:bookmarkEnd w:id="1"/>
    <w:bookmarkEnd w:id="2"/>
    <w:bookmarkEnd w:id="3"/>
    <w:p w14:paraId="36373612" w14:textId="77777777" w:rsidR="003F0B0F" w:rsidRDefault="003F0B0F" w:rsidP="00351558">
      <w:pPr>
        <w:ind w:left="0"/>
        <w:jc w:val="center"/>
        <w:rPr>
          <w:i/>
          <w:color w:val="000080"/>
        </w:rPr>
      </w:pPr>
    </w:p>
    <w:p w14:paraId="7F222BE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CFA1A5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1D0B60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EE2DB4B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003960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4A05E58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75025D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8C89B1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2F1E5F2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50F37A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3D7BBA0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645901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5B5873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011200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C0748B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3E7E9FCD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1AC56234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155197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8BFBDE1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4EE4490A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26D2D87B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01C7A3FB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62EA779F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57FC0BBE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B5B67F7" w14:textId="77777777" w:rsidR="006C3D38" w:rsidRDefault="006C3D38" w:rsidP="00351558">
      <w:pPr>
        <w:ind w:left="0"/>
        <w:jc w:val="center"/>
        <w:rPr>
          <w:i/>
          <w:color w:val="000080"/>
        </w:rPr>
      </w:pPr>
    </w:p>
    <w:p w14:paraId="7CB056CD" w14:textId="77777777" w:rsidR="006C3D38" w:rsidRDefault="006C3D38" w:rsidP="004877A9">
      <w:pPr>
        <w:ind w:left="0"/>
        <w:rPr>
          <w:i/>
          <w:color w:val="000080"/>
        </w:rPr>
      </w:pPr>
    </w:p>
    <w:p w14:paraId="13FF0238" w14:textId="77777777" w:rsidR="004877A9" w:rsidRDefault="004877A9" w:rsidP="004877A9">
      <w:pPr>
        <w:ind w:left="0"/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14:paraId="3904C8AE" w14:textId="77777777" w:rsidR="00D52E65" w:rsidRPr="008421C0" w:rsidRDefault="00D52E65" w:rsidP="00D52E65">
      <w:pPr>
        <w:pStyle w:val="Heading1"/>
        <w:numPr>
          <w:ilvl w:val="0"/>
          <w:numId w:val="0"/>
        </w:numPr>
        <w:rPr>
          <w:rStyle w:val="Strong"/>
        </w:rPr>
      </w:pPr>
      <w:r w:rsidRPr="008421C0">
        <w:rPr>
          <w:rStyle w:val="Strong"/>
        </w:rPr>
        <w:t>Document Rev</w:t>
      </w:r>
      <w:r>
        <w:rPr>
          <w:rStyle w:val="Strong"/>
        </w:rPr>
        <w:t>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2070"/>
        <w:gridCol w:w="4680"/>
      </w:tblGrid>
      <w:tr w:rsidR="00D52E65" w:rsidRPr="00ED0906" w14:paraId="48487620" w14:textId="77777777" w:rsidTr="00D52E65">
        <w:tc>
          <w:tcPr>
            <w:tcW w:w="2155" w:type="dxa"/>
            <w:shd w:val="clear" w:color="auto" w:fill="007599"/>
          </w:tcPr>
          <w:p w14:paraId="079386BE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Revision</w:t>
            </w:r>
            <w:r w:rsidRPr="00ED0906">
              <w:rPr>
                <w:b/>
                <w:color w:val="FFFFFF" w:themeColor="background1"/>
              </w:rPr>
              <w:t>Number</w:t>
            </w:r>
          </w:p>
        </w:tc>
        <w:tc>
          <w:tcPr>
            <w:tcW w:w="2070" w:type="dxa"/>
            <w:shd w:val="clear" w:color="auto" w:fill="007599"/>
          </w:tcPr>
          <w:p w14:paraId="41A4DE19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 w:rsidRPr="00ED0906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4680" w:type="dxa"/>
            <w:shd w:val="clear" w:color="auto" w:fill="007599"/>
          </w:tcPr>
          <w:p w14:paraId="6CE92BF6" w14:textId="77777777" w:rsidR="00D52E65" w:rsidRPr="00ED0906" w:rsidRDefault="00D52E65" w:rsidP="00E831E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Resource</w:t>
            </w:r>
          </w:p>
        </w:tc>
      </w:tr>
      <w:tr w:rsidR="00B420B6" w14:paraId="2224B65D" w14:textId="77777777" w:rsidTr="00D52E65">
        <w:trPr>
          <w:trHeight w:val="227"/>
        </w:trPr>
        <w:tc>
          <w:tcPr>
            <w:tcW w:w="2155" w:type="dxa"/>
          </w:tcPr>
          <w:p w14:paraId="1EE889E9" w14:textId="77777777" w:rsidR="00B420B6" w:rsidRPr="00ED0906" w:rsidRDefault="00B420B6" w:rsidP="00B420B6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0906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59FF72C7" w14:textId="17DB8E94" w:rsidR="00B420B6" w:rsidRPr="00ED0906" w:rsidRDefault="00B420B6" w:rsidP="00B420B6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Mach 31, 2025</w:t>
            </w:r>
          </w:p>
        </w:tc>
        <w:tc>
          <w:tcPr>
            <w:tcW w:w="4680" w:type="dxa"/>
          </w:tcPr>
          <w:p w14:paraId="37E332E8" w14:textId="1710E46D" w:rsidR="00B420B6" w:rsidRPr="00ED0906" w:rsidRDefault="00B420B6" w:rsidP="00B420B6">
            <w:pPr>
              <w:spacing w:before="0"/>
              <w:ind w:left="74" w:righ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Neil</w:t>
            </w:r>
          </w:p>
        </w:tc>
      </w:tr>
      <w:tr w:rsidR="00B420B6" w14:paraId="2558C68E" w14:textId="77777777" w:rsidTr="00D52E65">
        <w:trPr>
          <w:trHeight w:val="227"/>
        </w:trPr>
        <w:tc>
          <w:tcPr>
            <w:tcW w:w="2155" w:type="dxa"/>
          </w:tcPr>
          <w:p w14:paraId="7574DD95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F658821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15241C27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0B6" w14:paraId="35CD09D6" w14:textId="77777777" w:rsidTr="00D52E65">
        <w:trPr>
          <w:trHeight w:val="227"/>
        </w:trPr>
        <w:tc>
          <w:tcPr>
            <w:tcW w:w="2155" w:type="dxa"/>
          </w:tcPr>
          <w:p w14:paraId="59C60CE0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DE8DEAB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09B3122D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0B6" w14:paraId="095D1D0A" w14:textId="77777777" w:rsidTr="00D52E65">
        <w:trPr>
          <w:trHeight w:val="227"/>
        </w:trPr>
        <w:tc>
          <w:tcPr>
            <w:tcW w:w="2155" w:type="dxa"/>
          </w:tcPr>
          <w:p w14:paraId="15FF2725" w14:textId="77777777" w:rsidR="00B420B6" w:rsidRPr="00ED0906" w:rsidRDefault="00B420B6" w:rsidP="00B420B6">
            <w:pPr>
              <w:spacing w:before="0"/>
              <w:ind w:left="0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88D6618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80" w:type="dxa"/>
          </w:tcPr>
          <w:p w14:paraId="639294A3" w14:textId="77777777" w:rsidR="00B420B6" w:rsidRPr="00ED0906" w:rsidRDefault="00B420B6" w:rsidP="00B420B6">
            <w:pPr>
              <w:spacing w:before="0"/>
              <w:ind w:left="74" w:righ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42FCAB8" w14:textId="77777777" w:rsidR="004877A9" w:rsidRDefault="004877A9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0D6A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B6938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6DFB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03283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9EA1A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AD8519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7F7B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6BCA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16EEC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C93C8F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25183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1E966D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DA01A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3CA6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27C945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15AC6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E4175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FAA3E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12ACE4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7F92A7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9DE38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3EE41B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1D0E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76FEF6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FF830" w14:textId="77777777" w:rsidR="00D52E65" w:rsidRDefault="00D52E65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811496" w14:textId="696E507B" w:rsidR="00D52E65" w:rsidRDefault="00BC003E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03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AF47DB8" wp14:editId="5BF73480">
            <wp:simplePos x="0" y="0"/>
            <wp:positionH relativeFrom="margin">
              <wp:posOffset>-624840</wp:posOffset>
            </wp:positionH>
            <wp:positionV relativeFrom="paragraph">
              <wp:posOffset>251460</wp:posOffset>
            </wp:positionV>
            <wp:extent cx="7246620" cy="6598920"/>
            <wp:effectExtent l="0" t="0" r="0" b="0"/>
            <wp:wrapSquare wrapText="bothSides"/>
            <wp:docPr id="7997315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31512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659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3AD696" w14:textId="7ABAC040" w:rsidR="00BC003E" w:rsidRDefault="00BC003E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61288E" w14:textId="35A6085D" w:rsidR="00D52E65" w:rsidRPr="004877A9" w:rsidRDefault="00BC003E" w:rsidP="004877A9">
      <w:pPr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003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BFE1128" wp14:editId="2C1F7BC0">
            <wp:extent cx="2276475" cy="657225"/>
            <wp:effectExtent l="0" t="0" r="9525" b="9525"/>
            <wp:docPr id="451724736" name="Picture 1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24736" name="Picture 1" descr="A blue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E65" w:rsidRPr="004877A9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0A041" w14:textId="77777777" w:rsidR="007F03DA" w:rsidRDefault="007F03DA">
      <w:r>
        <w:separator/>
      </w:r>
    </w:p>
    <w:p w14:paraId="1520B429" w14:textId="77777777" w:rsidR="007F03DA" w:rsidRDefault="007F03DA"/>
  </w:endnote>
  <w:endnote w:type="continuationSeparator" w:id="0">
    <w:p w14:paraId="436707C3" w14:textId="77777777" w:rsidR="007F03DA" w:rsidRDefault="007F03DA">
      <w:r>
        <w:continuationSeparator/>
      </w:r>
    </w:p>
    <w:p w14:paraId="62A1A7F1" w14:textId="77777777" w:rsidR="007F03DA" w:rsidRDefault="007F03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1F1417" w14:paraId="12973731" w14:textId="77777777">
      <w:sdt>
        <w:sdtPr>
          <w:alias w:val="Date"/>
          <w:tag w:val=""/>
          <w:id w:val="-932969198"/>
          <w:placeholder>
            <w:docPart w:val="94D5B6FDAC7F4F66B2688E6705379CB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5-03-31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2697AD96" w14:textId="147DF63A" w:rsidR="001F1417" w:rsidRDefault="00BC003E">
              <w:pPr>
                <w:pStyle w:val="Footer"/>
              </w:pPr>
              <w:r>
                <w:t>3/31/2025</w:t>
              </w:r>
            </w:p>
          </w:tc>
        </w:sdtContent>
      </w:sdt>
      <w:tc>
        <w:tcPr>
          <w:tcW w:w="3500" w:type="pct"/>
        </w:tcPr>
        <w:p w14:paraId="23EB089E" w14:textId="77777777" w:rsidR="001F1417" w:rsidRDefault="00000000">
          <w:pPr>
            <w:pStyle w:val="Footer"/>
            <w:jc w:val="center"/>
          </w:pPr>
          <w:sdt>
            <w:sdtPr>
              <w:alias w:val="Title"/>
              <w:tag w:val=""/>
              <w:id w:val="-92842764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A0379">
                <w:rPr>
                  <w:lang w:val="en-CA"/>
                </w:rPr>
                <w:t>Title</w:t>
              </w:r>
            </w:sdtContent>
          </w:sdt>
        </w:p>
      </w:tc>
      <w:tc>
        <w:tcPr>
          <w:tcW w:w="750" w:type="pct"/>
        </w:tcPr>
        <w:p w14:paraId="0AB666ED" w14:textId="77777777" w:rsidR="001F1417" w:rsidRDefault="001F141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52E6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4E2D02E7" w14:textId="77777777" w:rsidR="001F1417" w:rsidRDefault="001F1417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DBC0D" w14:textId="77777777" w:rsidR="007F03DA" w:rsidRDefault="007F03DA">
      <w:r>
        <w:separator/>
      </w:r>
    </w:p>
    <w:p w14:paraId="15B42620" w14:textId="77777777" w:rsidR="007F03DA" w:rsidRDefault="007F03DA"/>
  </w:footnote>
  <w:footnote w:type="continuationSeparator" w:id="0">
    <w:p w14:paraId="71970425" w14:textId="77777777" w:rsidR="007F03DA" w:rsidRDefault="007F03DA">
      <w:r>
        <w:continuationSeparator/>
      </w:r>
    </w:p>
    <w:p w14:paraId="4986EB1D" w14:textId="77777777" w:rsidR="007F03DA" w:rsidRDefault="007F03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492D6" w14:textId="77777777" w:rsidR="001F1417" w:rsidRDefault="001F1417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610B9DC" wp14:editId="7AB7240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72A6" w14:textId="77777777" w:rsidR="001F1417" w:rsidRDefault="001F14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52E65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10B9DC" id="Group 158" o:spid="_x0000_s1028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94b6d2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4E972A6" w14:textId="77777777" w:rsidR="001F1417" w:rsidRDefault="001F14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52E65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7F4F55"/>
    <w:multiLevelType w:val="hybridMultilevel"/>
    <w:tmpl w:val="4CB2A0A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A645B59"/>
    <w:multiLevelType w:val="hybridMultilevel"/>
    <w:tmpl w:val="440ABDAC"/>
    <w:lvl w:ilvl="0" w:tplc="1FBE1B8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5567E2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AC2965"/>
    <w:multiLevelType w:val="hybridMultilevel"/>
    <w:tmpl w:val="5F6403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FA0A49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4C5758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sz w:val="18"/>
        <w:szCs w:val="1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155F0F9D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BF0E2C"/>
    <w:multiLevelType w:val="singleLevel"/>
    <w:tmpl w:val="2860556C"/>
    <w:lvl w:ilvl="0">
      <w:start w:val="1"/>
      <w:numFmt w:val="bullet"/>
      <w:pStyle w:val="BulletLevel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DF32EC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38B3B28"/>
    <w:multiLevelType w:val="hybridMultilevel"/>
    <w:tmpl w:val="66D695D8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244D48A3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3488E"/>
    <w:multiLevelType w:val="hybridMultilevel"/>
    <w:tmpl w:val="5F3E4F82"/>
    <w:lvl w:ilvl="0" w:tplc="93ACA0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2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27D71249"/>
    <w:multiLevelType w:val="singleLevel"/>
    <w:tmpl w:val="CE9855C6"/>
    <w:lvl w:ilvl="0">
      <w:start w:val="1"/>
      <w:numFmt w:val="bullet"/>
      <w:pStyle w:val="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58BF"/>
    <w:multiLevelType w:val="hybridMultilevel"/>
    <w:tmpl w:val="CDFCC0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ADF5ECE"/>
    <w:multiLevelType w:val="multilevel"/>
    <w:tmpl w:val="B5FE71A0"/>
    <w:lvl w:ilvl="0">
      <w:start w:val="1"/>
      <w:numFmt w:val="bullet"/>
      <w:lvlText w:val=""/>
      <w:lvlJc w:val="left"/>
      <w:pPr>
        <w:ind w:left="432" w:hanging="432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D1D654F"/>
    <w:multiLevelType w:val="hybridMultilevel"/>
    <w:tmpl w:val="C448AC0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10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D1D781C"/>
    <w:multiLevelType w:val="multilevel"/>
    <w:tmpl w:val="54A6BA1A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2EB2275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31FC42F8"/>
    <w:multiLevelType w:val="hybridMultilevel"/>
    <w:tmpl w:val="C32C052C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8DEFFBE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39E613C"/>
    <w:multiLevelType w:val="hybridMultilevel"/>
    <w:tmpl w:val="F76470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72A1235"/>
    <w:multiLevelType w:val="hybridMultilevel"/>
    <w:tmpl w:val="4F0ABB80"/>
    <w:lvl w:ilvl="0" w:tplc="1009000F">
      <w:start w:val="1"/>
      <w:numFmt w:val="decimal"/>
      <w:lvlText w:val="%1."/>
      <w:lvlJc w:val="left"/>
      <w:pPr>
        <w:ind w:left="792" w:hanging="360"/>
      </w:pPr>
    </w:lvl>
    <w:lvl w:ilvl="1" w:tplc="10090019" w:tentative="1">
      <w:start w:val="1"/>
      <w:numFmt w:val="lowerLetter"/>
      <w:lvlText w:val="%2."/>
      <w:lvlJc w:val="left"/>
      <w:pPr>
        <w:ind w:left="1512" w:hanging="360"/>
      </w:pPr>
    </w:lvl>
    <w:lvl w:ilvl="2" w:tplc="1009001B" w:tentative="1">
      <w:start w:val="1"/>
      <w:numFmt w:val="lowerRoman"/>
      <w:lvlText w:val="%3."/>
      <w:lvlJc w:val="right"/>
      <w:pPr>
        <w:ind w:left="2232" w:hanging="180"/>
      </w:pPr>
    </w:lvl>
    <w:lvl w:ilvl="3" w:tplc="1009000F" w:tentative="1">
      <w:start w:val="1"/>
      <w:numFmt w:val="decimal"/>
      <w:lvlText w:val="%4."/>
      <w:lvlJc w:val="left"/>
      <w:pPr>
        <w:ind w:left="2952" w:hanging="360"/>
      </w:pPr>
    </w:lvl>
    <w:lvl w:ilvl="4" w:tplc="10090019" w:tentative="1">
      <w:start w:val="1"/>
      <w:numFmt w:val="lowerLetter"/>
      <w:lvlText w:val="%5."/>
      <w:lvlJc w:val="left"/>
      <w:pPr>
        <w:ind w:left="3672" w:hanging="360"/>
      </w:pPr>
    </w:lvl>
    <w:lvl w:ilvl="5" w:tplc="1009001B" w:tentative="1">
      <w:start w:val="1"/>
      <w:numFmt w:val="lowerRoman"/>
      <w:lvlText w:val="%6."/>
      <w:lvlJc w:val="right"/>
      <w:pPr>
        <w:ind w:left="4392" w:hanging="180"/>
      </w:pPr>
    </w:lvl>
    <w:lvl w:ilvl="6" w:tplc="1009000F" w:tentative="1">
      <w:start w:val="1"/>
      <w:numFmt w:val="decimal"/>
      <w:lvlText w:val="%7."/>
      <w:lvlJc w:val="left"/>
      <w:pPr>
        <w:ind w:left="5112" w:hanging="360"/>
      </w:pPr>
    </w:lvl>
    <w:lvl w:ilvl="7" w:tplc="10090019" w:tentative="1">
      <w:start w:val="1"/>
      <w:numFmt w:val="lowerLetter"/>
      <w:lvlText w:val="%8."/>
      <w:lvlJc w:val="left"/>
      <w:pPr>
        <w:ind w:left="5832" w:hanging="360"/>
      </w:pPr>
    </w:lvl>
    <w:lvl w:ilvl="8" w:tplc="1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3A685F5B"/>
    <w:multiLevelType w:val="multilevel"/>
    <w:tmpl w:val="BCE4EC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"/>
      <w:lvlJc w:val="left"/>
      <w:pPr>
        <w:ind w:left="864" w:hanging="864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38B606C"/>
    <w:multiLevelType w:val="singleLevel"/>
    <w:tmpl w:val="D31A4102"/>
    <w:lvl w:ilvl="0">
      <w:start w:val="1"/>
      <w:numFmt w:val="bullet"/>
      <w:pStyle w:val="BulletLev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E4449E"/>
    <w:multiLevelType w:val="hybridMultilevel"/>
    <w:tmpl w:val="437ECEE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B5573E"/>
    <w:multiLevelType w:val="multilevel"/>
    <w:tmpl w:val="52E69E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bullet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8A0ECA"/>
    <w:multiLevelType w:val="hybridMultilevel"/>
    <w:tmpl w:val="151E601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4DDB12F2"/>
    <w:multiLevelType w:val="multilevel"/>
    <w:tmpl w:val="47B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 w15:restartNumberingAfterBreak="0">
    <w:nsid w:val="4E4D1390"/>
    <w:multiLevelType w:val="hybridMultilevel"/>
    <w:tmpl w:val="755E081A"/>
    <w:lvl w:ilvl="0" w:tplc="93ACA02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tabs>
          <w:tab w:val="num" w:pos="3063"/>
        </w:tabs>
        <w:ind w:left="3063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783"/>
        </w:tabs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03"/>
        </w:tabs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23"/>
        </w:tabs>
        <w:ind w:left="52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43"/>
        </w:tabs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63"/>
        </w:tabs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383"/>
        </w:tabs>
        <w:ind w:left="73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03"/>
        </w:tabs>
        <w:ind w:left="8103" w:hanging="360"/>
      </w:pPr>
      <w:rPr>
        <w:rFonts w:ascii="Wingdings" w:hAnsi="Wingdings" w:hint="default"/>
      </w:rPr>
    </w:lvl>
  </w:abstractNum>
  <w:abstractNum w:abstractNumId="32" w15:restartNumberingAfterBreak="0">
    <w:nsid w:val="54BE4E7B"/>
    <w:multiLevelType w:val="hybridMultilevel"/>
    <w:tmpl w:val="002AAE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53615C"/>
    <w:multiLevelType w:val="multilevel"/>
    <w:tmpl w:val="3F0AAF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75B0F9C"/>
    <w:multiLevelType w:val="hybridMultilevel"/>
    <w:tmpl w:val="16843E9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A2327C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5BED5235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5FA876CE"/>
    <w:multiLevelType w:val="singleLevel"/>
    <w:tmpl w:val="2FE8354C"/>
    <w:lvl w:ilvl="0">
      <w:start w:val="1"/>
      <w:numFmt w:val="bullet"/>
      <w:pStyle w:val="BULLET2-2ndlevelinden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298290F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9B873B6"/>
    <w:multiLevelType w:val="hybridMultilevel"/>
    <w:tmpl w:val="CC4AE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A3F45B9"/>
    <w:multiLevelType w:val="singleLevel"/>
    <w:tmpl w:val="F698DC6E"/>
    <w:lvl w:ilvl="0">
      <w:start w:val="1"/>
      <w:numFmt w:val="bullet"/>
      <w:pStyle w:val="Table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B557AC5"/>
    <w:multiLevelType w:val="hybridMultilevel"/>
    <w:tmpl w:val="4EE63D34"/>
    <w:lvl w:ilvl="0" w:tplc="10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42" w15:restartNumberingAfterBreak="0">
    <w:nsid w:val="6BFE4229"/>
    <w:multiLevelType w:val="hybridMultilevel"/>
    <w:tmpl w:val="DDE8AB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887F33"/>
    <w:multiLevelType w:val="hybridMultilevel"/>
    <w:tmpl w:val="384AC3BA"/>
    <w:lvl w:ilvl="0" w:tplc="A8DEFFBE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  <w:szCs w:val="18"/>
      </w:rPr>
    </w:lvl>
    <w:lvl w:ilvl="1" w:tplc="A8DEFFBE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  <w:szCs w:val="18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4" w15:restartNumberingAfterBreak="0">
    <w:nsid w:val="742201E8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88C761D"/>
    <w:multiLevelType w:val="singleLevel"/>
    <w:tmpl w:val="2FE8354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6" w15:restartNumberingAfterBreak="0">
    <w:nsid w:val="78EC3D21"/>
    <w:multiLevelType w:val="hybridMultilevel"/>
    <w:tmpl w:val="586A2B90"/>
    <w:lvl w:ilvl="0" w:tplc="401A9F90">
      <w:start w:val="1"/>
      <w:numFmt w:val="bullet"/>
      <w:pStyle w:val="BULLET1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color w:val="C60C30"/>
        <w:sz w:val="22"/>
      </w:rPr>
    </w:lvl>
    <w:lvl w:ilvl="1" w:tplc="FA8C8418">
      <w:start w:val="1"/>
      <w:numFmt w:val="bullet"/>
      <w:pStyle w:val="BULLET1-2ndlevelindent"/>
      <w:lvlText w:val="o"/>
      <w:lvlJc w:val="left"/>
      <w:pPr>
        <w:tabs>
          <w:tab w:val="num" w:pos="8283"/>
        </w:tabs>
        <w:ind w:left="8283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9003"/>
        </w:tabs>
        <w:ind w:left="90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9723"/>
        </w:tabs>
        <w:ind w:left="97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0443"/>
        </w:tabs>
        <w:ind w:left="104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1163"/>
        </w:tabs>
        <w:ind w:left="111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1883"/>
        </w:tabs>
        <w:ind w:left="118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2603"/>
        </w:tabs>
        <w:ind w:left="126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3323"/>
        </w:tabs>
        <w:ind w:left="13323" w:hanging="360"/>
      </w:pPr>
      <w:rPr>
        <w:rFonts w:ascii="Wingdings" w:hAnsi="Wingdings" w:hint="default"/>
      </w:rPr>
    </w:lvl>
  </w:abstractNum>
  <w:abstractNum w:abstractNumId="47" w15:restartNumberingAfterBreak="0">
    <w:nsid w:val="7BDE50F4"/>
    <w:multiLevelType w:val="hybridMultilevel"/>
    <w:tmpl w:val="DC3685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5911382">
    <w:abstractNumId w:val="1"/>
  </w:num>
  <w:num w:numId="2" w16cid:durableId="1963152820">
    <w:abstractNumId w:val="13"/>
  </w:num>
  <w:num w:numId="3" w16cid:durableId="1679893440">
    <w:abstractNumId w:val="0"/>
  </w:num>
  <w:num w:numId="4" w16cid:durableId="1005859622">
    <w:abstractNumId w:val="0"/>
  </w:num>
  <w:num w:numId="5" w16cid:durableId="1025450370">
    <w:abstractNumId w:val="29"/>
  </w:num>
  <w:num w:numId="6" w16cid:durableId="4288713">
    <w:abstractNumId w:val="37"/>
  </w:num>
  <w:num w:numId="7" w16cid:durableId="356277174">
    <w:abstractNumId w:val="36"/>
  </w:num>
  <w:num w:numId="8" w16cid:durableId="2087681893">
    <w:abstractNumId w:val="44"/>
  </w:num>
  <w:num w:numId="9" w16cid:durableId="773399978">
    <w:abstractNumId w:val="20"/>
  </w:num>
  <w:num w:numId="10" w16cid:durableId="857738073">
    <w:abstractNumId w:val="10"/>
  </w:num>
  <w:num w:numId="11" w16cid:durableId="941570398">
    <w:abstractNumId w:val="38"/>
  </w:num>
  <w:num w:numId="12" w16cid:durableId="242378494">
    <w:abstractNumId w:val="35"/>
  </w:num>
  <w:num w:numId="13" w16cid:durableId="1492215630">
    <w:abstractNumId w:val="45"/>
  </w:num>
  <w:num w:numId="14" w16cid:durableId="1089888741">
    <w:abstractNumId w:val="6"/>
  </w:num>
  <w:num w:numId="15" w16cid:durableId="466046895">
    <w:abstractNumId w:val="9"/>
  </w:num>
  <w:num w:numId="16" w16cid:durableId="459303445">
    <w:abstractNumId w:val="25"/>
  </w:num>
  <w:num w:numId="17" w16cid:durableId="335226609">
    <w:abstractNumId w:val="15"/>
  </w:num>
  <w:num w:numId="18" w16cid:durableId="1907454868">
    <w:abstractNumId w:val="4"/>
  </w:num>
  <w:num w:numId="19" w16cid:durableId="2106412066">
    <w:abstractNumId w:val="12"/>
  </w:num>
  <w:num w:numId="20" w16cid:durableId="284236555">
    <w:abstractNumId w:val="40"/>
  </w:num>
  <w:num w:numId="21" w16cid:durableId="1799107984">
    <w:abstractNumId w:val="21"/>
  </w:num>
  <w:num w:numId="22" w16cid:durableId="1020668231">
    <w:abstractNumId w:val="18"/>
  </w:num>
  <w:num w:numId="23" w16cid:durableId="1700626383">
    <w:abstractNumId w:val="43"/>
  </w:num>
  <w:num w:numId="24" w16cid:durableId="1822305476">
    <w:abstractNumId w:val="11"/>
  </w:num>
  <w:num w:numId="25" w16cid:durableId="78138292">
    <w:abstractNumId w:val="30"/>
  </w:num>
  <w:num w:numId="26" w16cid:durableId="499736437">
    <w:abstractNumId w:val="3"/>
  </w:num>
  <w:num w:numId="27" w16cid:durableId="565339382">
    <w:abstractNumId w:val="19"/>
  </w:num>
  <w:num w:numId="28" w16cid:durableId="2021395847">
    <w:abstractNumId w:val="46"/>
  </w:num>
  <w:num w:numId="29" w16cid:durableId="178666533">
    <w:abstractNumId w:val="26"/>
  </w:num>
  <w:num w:numId="30" w16cid:durableId="605500516">
    <w:abstractNumId w:val="41"/>
  </w:num>
  <w:num w:numId="31" w16cid:durableId="957027239">
    <w:abstractNumId w:val="31"/>
  </w:num>
  <w:num w:numId="32" w16cid:durableId="7828138">
    <w:abstractNumId w:val="2"/>
  </w:num>
  <w:num w:numId="33" w16cid:durableId="1648705094">
    <w:abstractNumId w:val="14"/>
  </w:num>
  <w:num w:numId="34" w16cid:durableId="968634905">
    <w:abstractNumId w:val="47"/>
  </w:num>
  <w:num w:numId="35" w16cid:durableId="549847369">
    <w:abstractNumId w:val="39"/>
  </w:num>
  <w:num w:numId="36" w16cid:durableId="1872106516">
    <w:abstractNumId w:val="34"/>
  </w:num>
  <w:num w:numId="37" w16cid:durableId="1992446030">
    <w:abstractNumId w:val="32"/>
  </w:num>
  <w:num w:numId="38" w16cid:durableId="1933003700">
    <w:abstractNumId w:val="16"/>
  </w:num>
  <w:num w:numId="39" w16cid:durableId="1510556460">
    <w:abstractNumId w:val="7"/>
  </w:num>
  <w:num w:numId="40" w16cid:durableId="926812749">
    <w:abstractNumId w:val="28"/>
  </w:num>
  <w:num w:numId="41" w16cid:durableId="1001542580">
    <w:abstractNumId w:val="42"/>
  </w:num>
  <w:num w:numId="42" w16cid:durableId="129633573">
    <w:abstractNumId w:val="5"/>
  </w:num>
  <w:num w:numId="43" w16cid:durableId="1001005569">
    <w:abstractNumId w:val="22"/>
  </w:num>
  <w:num w:numId="44" w16cid:durableId="90785715">
    <w:abstractNumId w:val="33"/>
  </w:num>
  <w:num w:numId="45" w16cid:durableId="1619800979">
    <w:abstractNumId w:val="23"/>
  </w:num>
  <w:num w:numId="46" w16cid:durableId="47805597">
    <w:abstractNumId w:val="27"/>
  </w:num>
  <w:num w:numId="47" w16cid:durableId="745686917">
    <w:abstractNumId w:val="24"/>
  </w:num>
  <w:num w:numId="48" w16cid:durableId="508834164">
    <w:abstractNumId w:val="17"/>
  </w:num>
  <w:num w:numId="49" w16cid:durableId="1405032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80"/>
    <w:rsid w:val="000865BF"/>
    <w:rsid w:val="000B3C29"/>
    <w:rsid w:val="000C5025"/>
    <w:rsid w:val="000E2082"/>
    <w:rsid w:val="000E2E11"/>
    <w:rsid w:val="00114E91"/>
    <w:rsid w:val="001229FC"/>
    <w:rsid w:val="00160098"/>
    <w:rsid w:val="001A5456"/>
    <w:rsid w:val="001B4983"/>
    <w:rsid w:val="001D4B4F"/>
    <w:rsid w:val="001F1417"/>
    <w:rsid w:val="002019EE"/>
    <w:rsid w:val="0024409F"/>
    <w:rsid w:val="00244D9A"/>
    <w:rsid w:val="0029593E"/>
    <w:rsid w:val="002C0888"/>
    <w:rsid w:val="002F29F2"/>
    <w:rsid w:val="002F73F6"/>
    <w:rsid w:val="003132E4"/>
    <w:rsid w:val="003148A1"/>
    <w:rsid w:val="00336CA8"/>
    <w:rsid w:val="00351558"/>
    <w:rsid w:val="003622EF"/>
    <w:rsid w:val="0037780B"/>
    <w:rsid w:val="003D3672"/>
    <w:rsid w:val="003E4784"/>
    <w:rsid w:val="003F0B0F"/>
    <w:rsid w:val="003F25B1"/>
    <w:rsid w:val="003F3C58"/>
    <w:rsid w:val="00403B01"/>
    <w:rsid w:val="00415E45"/>
    <w:rsid w:val="00483C0C"/>
    <w:rsid w:val="004877A9"/>
    <w:rsid w:val="00563857"/>
    <w:rsid w:val="005649BF"/>
    <w:rsid w:val="00576E2B"/>
    <w:rsid w:val="005E7D3B"/>
    <w:rsid w:val="0061586B"/>
    <w:rsid w:val="00624E67"/>
    <w:rsid w:val="006374F5"/>
    <w:rsid w:val="006779CB"/>
    <w:rsid w:val="006C3D38"/>
    <w:rsid w:val="006E43D6"/>
    <w:rsid w:val="00773FC0"/>
    <w:rsid w:val="00794A2A"/>
    <w:rsid w:val="007A0379"/>
    <w:rsid w:val="007E317E"/>
    <w:rsid w:val="007F03DA"/>
    <w:rsid w:val="0081004B"/>
    <w:rsid w:val="00812CCC"/>
    <w:rsid w:val="008421C0"/>
    <w:rsid w:val="0086460D"/>
    <w:rsid w:val="008807D8"/>
    <w:rsid w:val="00896C57"/>
    <w:rsid w:val="008A02B1"/>
    <w:rsid w:val="008A165F"/>
    <w:rsid w:val="008C65CB"/>
    <w:rsid w:val="008E4922"/>
    <w:rsid w:val="008E6A0C"/>
    <w:rsid w:val="00904BD4"/>
    <w:rsid w:val="009521EF"/>
    <w:rsid w:val="00976A0A"/>
    <w:rsid w:val="00981D1B"/>
    <w:rsid w:val="00991E93"/>
    <w:rsid w:val="009958F4"/>
    <w:rsid w:val="009C4162"/>
    <w:rsid w:val="00A27BED"/>
    <w:rsid w:val="00A3538D"/>
    <w:rsid w:val="00A44580"/>
    <w:rsid w:val="00A8298D"/>
    <w:rsid w:val="00A86B34"/>
    <w:rsid w:val="00AA12CC"/>
    <w:rsid w:val="00AD51D5"/>
    <w:rsid w:val="00AE7EF5"/>
    <w:rsid w:val="00B10D67"/>
    <w:rsid w:val="00B420B6"/>
    <w:rsid w:val="00B42F47"/>
    <w:rsid w:val="00B72A8A"/>
    <w:rsid w:val="00B950AF"/>
    <w:rsid w:val="00BC003E"/>
    <w:rsid w:val="00C05223"/>
    <w:rsid w:val="00C601B3"/>
    <w:rsid w:val="00D04FE1"/>
    <w:rsid w:val="00D27D5D"/>
    <w:rsid w:val="00D52E65"/>
    <w:rsid w:val="00D54800"/>
    <w:rsid w:val="00D847AD"/>
    <w:rsid w:val="00DA42EA"/>
    <w:rsid w:val="00DB0CF0"/>
    <w:rsid w:val="00DC2C75"/>
    <w:rsid w:val="00E05DFA"/>
    <w:rsid w:val="00E06487"/>
    <w:rsid w:val="00E62748"/>
    <w:rsid w:val="00E74B9E"/>
    <w:rsid w:val="00E94C52"/>
    <w:rsid w:val="00EA4B3F"/>
    <w:rsid w:val="00ED0906"/>
    <w:rsid w:val="00F0741C"/>
    <w:rsid w:val="00F0745F"/>
    <w:rsid w:val="00F15AF8"/>
    <w:rsid w:val="00F6215B"/>
    <w:rsid w:val="00FC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B7B7E51"/>
  <w15:chartTrackingRefBased/>
  <w15:docId w15:val="{95BD8BF2-2D50-4BB0-BCEC-41878691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qFormat/>
    <w:rsid w:val="000865BF"/>
    <w:pPr>
      <w:keepNext/>
      <w:numPr>
        <w:numId w:val="44"/>
      </w:numPr>
      <w:spacing w:before="360" w:after="240"/>
      <w:ind w:right="0"/>
      <w:jc w:val="both"/>
      <w:outlineLvl w:val="0"/>
    </w:pPr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73FC0"/>
    <w:pPr>
      <w:keepNext/>
      <w:numPr>
        <w:ilvl w:val="1"/>
        <w:numId w:val="44"/>
      </w:numPr>
      <w:spacing w:before="240" w:after="60"/>
      <w:ind w:right="0"/>
      <w:jc w:val="both"/>
      <w:outlineLvl w:val="1"/>
    </w:pPr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0865BF"/>
    <w:pPr>
      <w:keepNext/>
      <w:numPr>
        <w:ilvl w:val="2"/>
        <w:numId w:val="44"/>
      </w:numPr>
      <w:spacing w:before="240" w:after="120"/>
      <w:ind w:right="0"/>
      <w:jc w:val="both"/>
      <w:outlineLvl w:val="2"/>
    </w:pPr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65BF"/>
    <w:rPr>
      <w:rFonts w:asciiTheme="majorHAnsi" w:eastAsiaTheme="majorEastAsia" w:hAnsiTheme="majorHAnsi" w:cstheme="majorBidi"/>
      <w:caps/>
      <w:color w:val="F8C2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73FC0"/>
    <w:rPr>
      <w:rFonts w:asciiTheme="majorHAnsi" w:eastAsiaTheme="majorEastAsia" w:hAnsiTheme="majorHAnsi" w:cstheme="majorBidi"/>
      <w:b/>
      <w:bCs/>
      <w:caps/>
      <w:color w:val="829600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865BF"/>
    <w:rPr>
      <w:rFonts w:asciiTheme="majorHAnsi" w:eastAsiaTheme="majorEastAsia" w:hAnsiTheme="majorHAnsi" w:cstheme="majorBidi"/>
      <w:b/>
      <w:bCs/>
      <w:caps/>
      <w:color w:val="0075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nhideWhenUsed/>
    <w:pPr>
      <w:numPr>
        <w:numId w:val="5"/>
      </w:numPr>
      <w:ind w:left="432"/>
      <w:contextualSpacing/>
    </w:pPr>
  </w:style>
  <w:style w:type="paragraph" w:styleId="TOC1">
    <w:name w:val="toc 1"/>
    <w:basedOn w:val="Normal"/>
    <w:next w:val="Normal"/>
    <w:autoRedefine/>
    <w:uiPriority w:val="39"/>
    <w:rsid w:val="00A44580"/>
    <w:pPr>
      <w:ind w:left="0" w:right="0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CA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rsid w:val="00A44580"/>
    <w:pPr>
      <w:tabs>
        <w:tab w:val="left" w:pos="1000"/>
        <w:tab w:val="right" w:leader="dot" w:pos="9350"/>
      </w:tabs>
      <w:ind w:left="200" w:right="0"/>
    </w:pPr>
    <w:rPr>
      <w:rFonts w:ascii="Times New Roman" w:eastAsia="Times New Roman" w:hAnsi="Times New Roman" w:cs="Times New Roman"/>
      <w:b/>
      <w:bCs/>
      <w:kern w:val="0"/>
      <w:lang w:val="en-CA"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rsid w:val="00A44580"/>
    <w:pPr>
      <w:spacing w:before="0"/>
      <w:ind w:left="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character" w:styleId="PageNumber">
    <w:name w:val="page number"/>
    <w:basedOn w:val="DefaultParagraphFont"/>
    <w:rsid w:val="003F0B0F"/>
  </w:style>
  <w:style w:type="paragraph" w:customStyle="1" w:styleId="Restricted">
    <w:name w:val="Restricted"/>
    <w:basedOn w:val="Normal"/>
    <w:next w:val="Normal"/>
    <w:rsid w:val="003F0B0F"/>
    <w:pPr>
      <w:spacing w:before="0" w:after="120"/>
      <w:ind w:left="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DocumentTitle">
    <w:name w:val="Document Title"/>
    <w:basedOn w:val="Normal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smallCaps/>
      <w:kern w:val="0"/>
      <w:sz w:val="36"/>
      <w:szCs w:val="36"/>
      <w:lang w:val="en-CA" w:eastAsia="en-US"/>
      <w14:ligatures w14:val="none"/>
    </w:rPr>
  </w:style>
  <w:style w:type="paragraph" w:customStyle="1" w:styleId="Instructions">
    <w:name w:val="Instructions"/>
    <w:rsid w:val="003F0B0F"/>
    <w:pPr>
      <w:spacing w:after="120" w:line="240" w:lineRule="auto"/>
    </w:pPr>
    <w:rPr>
      <w:rFonts w:ascii="Arial" w:eastAsia="Times New Roman" w:hAnsi="Arial" w:cs="Times New Roman"/>
      <w:i/>
      <w:iCs/>
      <w:noProof/>
      <w:kern w:val="0"/>
      <w:sz w:val="20"/>
      <w:szCs w:val="20"/>
      <w:lang w:eastAsia="en-US"/>
      <w14:ligatures w14:val="none"/>
    </w:rPr>
  </w:style>
  <w:style w:type="paragraph" w:customStyle="1" w:styleId="TableData">
    <w:name w:val="Table Data"/>
    <w:basedOn w:val="Normal"/>
    <w:rsid w:val="003F0B0F"/>
    <w:pPr>
      <w:spacing w:before="0"/>
      <w:ind w:left="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TOC4">
    <w:name w:val="toc 4"/>
    <w:basedOn w:val="Normal"/>
    <w:next w:val="Normal"/>
    <w:autoRedefine/>
    <w:semiHidden/>
    <w:rsid w:val="003F0B0F"/>
    <w:pPr>
      <w:spacing w:before="0"/>
      <w:ind w:left="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5">
    <w:name w:val="toc 5"/>
    <w:basedOn w:val="Normal"/>
    <w:next w:val="Normal"/>
    <w:autoRedefine/>
    <w:uiPriority w:val="39"/>
    <w:rsid w:val="003F0B0F"/>
    <w:pPr>
      <w:spacing w:before="0"/>
      <w:ind w:left="8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6">
    <w:name w:val="toc 6"/>
    <w:basedOn w:val="Normal"/>
    <w:next w:val="Normal"/>
    <w:autoRedefine/>
    <w:semiHidden/>
    <w:rsid w:val="003F0B0F"/>
    <w:pPr>
      <w:spacing w:before="0"/>
      <w:ind w:left="10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7">
    <w:name w:val="toc 7"/>
    <w:basedOn w:val="Normal"/>
    <w:next w:val="Normal"/>
    <w:autoRedefine/>
    <w:semiHidden/>
    <w:rsid w:val="003F0B0F"/>
    <w:pPr>
      <w:spacing w:before="0"/>
      <w:ind w:left="12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8">
    <w:name w:val="toc 8"/>
    <w:basedOn w:val="Normal"/>
    <w:next w:val="Normal"/>
    <w:autoRedefine/>
    <w:semiHidden/>
    <w:rsid w:val="003F0B0F"/>
    <w:pPr>
      <w:spacing w:before="0"/>
      <w:ind w:left="14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styleId="TOC9">
    <w:name w:val="toc 9"/>
    <w:basedOn w:val="Normal"/>
    <w:next w:val="Normal"/>
    <w:autoRedefine/>
    <w:semiHidden/>
    <w:rsid w:val="003F0B0F"/>
    <w:pPr>
      <w:spacing w:before="0"/>
      <w:ind w:left="1600" w:right="0"/>
    </w:pPr>
    <w:rPr>
      <w:rFonts w:ascii="Times New Roman" w:eastAsia="Times New Roman" w:hAnsi="Times New Roman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l1">
    <w:name w:val="Bullet Level 1"/>
    <w:basedOn w:val="Normal"/>
    <w:rsid w:val="003F0B0F"/>
    <w:pPr>
      <w:numPr>
        <w:numId w:val="15"/>
      </w:numPr>
      <w:spacing w:before="0" w:after="120"/>
      <w:ind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Leve2">
    <w:name w:val="Bullet Leve 2"/>
    <w:basedOn w:val="Normal"/>
    <w:rsid w:val="003F0B0F"/>
    <w:pPr>
      <w:numPr>
        <w:numId w:val="16"/>
      </w:numPr>
      <w:tabs>
        <w:tab w:val="clear" w:pos="360"/>
        <w:tab w:val="num" w:pos="1440"/>
      </w:tabs>
      <w:spacing w:before="0" w:after="120"/>
      <w:ind w:left="144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odyTextIndent">
    <w:name w:val="Body Text Indent"/>
    <w:basedOn w:val="Normal"/>
    <w:link w:val="BodyTextInden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F0B0F"/>
    <w:rPr>
      <w:rFonts w:ascii="Arial" w:eastAsia="Times New Roman" w:hAnsi="Arial" w:cs="Times New Roman"/>
      <w:i/>
      <w:iCs/>
      <w:kern w:val="0"/>
      <w:sz w:val="20"/>
      <w:szCs w:val="20"/>
      <w:lang w:val="en-CA" w:eastAsia="en-US"/>
      <w14:ligatures w14:val="none"/>
    </w:rPr>
  </w:style>
  <w:style w:type="paragraph" w:customStyle="1" w:styleId="Annexe">
    <w:name w:val="Annexe"/>
    <w:rsid w:val="003F0B0F"/>
    <w:pPr>
      <w:tabs>
        <w:tab w:val="left" w:pos="-720"/>
      </w:tabs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mallCaps/>
      <w:kern w:val="0"/>
      <w:sz w:val="24"/>
      <w:szCs w:val="24"/>
      <w:lang w:eastAsia="en-US"/>
      <w14:ligatures w14:val="none"/>
    </w:rPr>
  </w:style>
  <w:style w:type="paragraph" w:styleId="DocumentMap">
    <w:name w:val="Document Map"/>
    <w:basedOn w:val="Normal"/>
    <w:link w:val="DocumentMapChar"/>
    <w:semiHidden/>
    <w:rsid w:val="003F0B0F"/>
    <w:pPr>
      <w:shd w:val="clear" w:color="auto" w:fill="000080"/>
      <w:spacing w:before="0" w:after="120"/>
      <w:ind w:left="720" w:right="0"/>
      <w:jc w:val="both"/>
    </w:pPr>
    <w:rPr>
      <w:rFonts w:ascii="Tahoma" w:eastAsia="Times New Roman" w:hAnsi="Tahoma" w:cs="Times New Roman"/>
      <w:kern w:val="0"/>
      <w:sz w:val="20"/>
      <w:szCs w:val="20"/>
      <w:lang w:val="en-CA" w:eastAsia="en-US"/>
      <w14:ligatures w14:val="none"/>
    </w:rPr>
  </w:style>
  <w:style w:type="character" w:customStyle="1" w:styleId="DocumentMapChar">
    <w:name w:val="Document Map Char"/>
    <w:basedOn w:val="DefaultParagraphFont"/>
    <w:link w:val="DocumentMap"/>
    <w:semiHidden/>
    <w:rsid w:val="003F0B0F"/>
    <w:rPr>
      <w:rFonts w:ascii="Tahoma" w:eastAsia="Times New Roman" w:hAnsi="Tahoma" w:cs="Times New Roman"/>
      <w:kern w:val="0"/>
      <w:sz w:val="20"/>
      <w:szCs w:val="20"/>
      <w:shd w:val="clear" w:color="auto" w:fill="000080"/>
      <w:lang w:val="en-CA" w:eastAsia="en-US"/>
      <w14:ligatures w14:val="none"/>
    </w:rPr>
  </w:style>
  <w:style w:type="paragraph" w:customStyle="1" w:styleId="Level1">
    <w:name w:val="Level 1"/>
    <w:basedOn w:val="Normal"/>
    <w:rsid w:val="003F0B0F"/>
    <w:pPr>
      <w:numPr>
        <w:numId w:val="17"/>
      </w:numPr>
      <w:spacing w:before="0"/>
      <w:ind w:right="0"/>
    </w:pPr>
    <w:rPr>
      <w:rFonts w:ascii="Times New Roman" w:eastAsia="Times New Roman" w:hAnsi="Times New Roman" w:cs="Times New Roman"/>
      <w:snapToGrid w:val="0"/>
      <w:kern w:val="0"/>
      <w:sz w:val="24"/>
      <w:szCs w:val="24"/>
      <w:lang w:val="en-CA" w:eastAsia="en-US"/>
      <w14:ligatures w14:val="none"/>
    </w:rPr>
  </w:style>
  <w:style w:type="paragraph" w:styleId="BodyTextIndent2">
    <w:name w:val="Body Text Indent 2"/>
    <w:basedOn w:val="Normal"/>
    <w:link w:val="BodyTextIndent2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rsid w:val="003F0B0F"/>
    <w:rPr>
      <w:rFonts w:ascii="Arial" w:eastAsia="Times New Roman" w:hAnsi="Arial" w:cs="Times New Roman"/>
      <w:color w:val="008080"/>
      <w:kern w:val="0"/>
      <w:sz w:val="20"/>
      <w:szCs w:val="20"/>
      <w:lang w:val="en-CA" w:eastAsia="en-US"/>
      <w14:ligatures w14:val="none"/>
    </w:rPr>
  </w:style>
  <w:style w:type="paragraph" w:customStyle="1" w:styleId="TableText">
    <w:name w:val="Table Text"/>
    <w:basedOn w:val="Normal"/>
    <w:rsid w:val="003F0B0F"/>
    <w:pPr>
      <w:numPr>
        <w:numId w:val="20"/>
      </w:numPr>
      <w:spacing w:before="60"/>
      <w:ind w:right="0"/>
    </w:pPr>
    <w:rPr>
      <w:rFonts w:ascii="Arial" w:eastAsia="Times New Roman" w:hAnsi="Arial" w:cs="Times New Roman"/>
      <w:spacing w:val="-5"/>
      <w:kern w:val="0"/>
      <w:sz w:val="20"/>
      <w:szCs w:val="20"/>
      <w:lang w:val="en-CA" w:eastAsia="en-US"/>
      <w14:ligatures w14:val="none"/>
    </w:rPr>
  </w:style>
  <w:style w:type="paragraph" w:customStyle="1" w:styleId="Table">
    <w:name w:val="Table"/>
    <w:basedOn w:val="Normal"/>
    <w:rsid w:val="003F0B0F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0" w:after="120"/>
      <w:ind w:left="0" w:right="0"/>
      <w:jc w:val="both"/>
    </w:pPr>
    <w:rPr>
      <w:rFonts w:ascii="Arial" w:eastAsia="Times New Roman" w:hAnsi="Arial" w:cs="Times New Roman"/>
      <w:color w:val="000000"/>
      <w:kern w:val="0"/>
      <w:sz w:val="18"/>
      <w:szCs w:val="18"/>
      <w:lang w:val="en-CA" w:eastAsia="en-US"/>
      <w14:ligatures w14:val="none"/>
    </w:rPr>
  </w:style>
  <w:style w:type="paragraph" w:styleId="BodyTextIndent3">
    <w:name w:val="Body Text Indent 3"/>
    <w:basedOn w:val="Normal"/>
    <w:link w:val="BodyTextIndent3Char"/>
    <w:rsid w:val="003F0B0F"/>
    <w:pPr>
      <w:keepNext/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BalloonText">
    <w:name w:val="Balloon Text"/>
    <w:basedOn w:val="Normal"/>
    <w:link w:val="BalloonTextChar"/>
    <w:semiHidden/>
    <w:rsid w:val="003F0B0F"/>
    <w:pPr>
      <w:spacing w:before="0" w:after="120"/>
      <w:ind w:left="720" w:right="0"/>
      <w:jc w:val="both"/>
    </w:pPr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semiHidden/>
    <w:rsid w:val="003F0B0F"/>
    <w:rPr>
      <w:rFonts w:ascii="Tahoma" w:eastAsia="Times New Roman" w:hAnsi="Tahoma" w:cs="Tahoma"/>
      <w:kern w:val="0"/>
      <w:sz w:val="16"/>
      <w:szCs w:val="16"/>
      <w:lang w:val="en-CA" w:eastAsia="en-US"/>
      <w14:ligatures w14:val="none"/>
    </w:rPr>
  </w:style>
  <w:style w:type="paragraph" w:customStyle="1" w:styleId="TemplateInstructions">
    <w:name w:val="Template Instructions"/>
    <w:basedOn w:val="Normal"/>
    <w:rsid w:val="003F0B0F"/>
    <w:pPr>
      <w:spacing w:before="60" w:after="60"/>
      <w:ind w:left="0" w:right="0"/>
      <w:jc w:val="both"/>
    </w:pPr>
    <w:rPr>
      <w:rFonts w:ascii="Times New Roman" w:eastAsia="Times New Roman" w:hAnsi="Times New Roman" w:cs="Times New Roman"/>
      <w:i/>
      <w:color w:val="0000FF"/>
      <w:kern w:val="0"/>
      <w:sz w:val="20"/>
      <w:szCs w:val="20"/>
      <w:lang w:val="en-CA" w:eastAsia="fr-FR"/>
      <w14:ligatures w14:val="none"/>
    </w:rPr>
  </w:style>
  <w:style w:type="paragraph" w:customStyle="1" w:styleId="Style1">
    <w:name w:val="Style1"/>
    <w:basedOn w:val="TOC1"/>
    <w:rsid w:val="003F0B0F"/>
  </w:style>
  <w:style w:type="paragraph" w:customStyle="1" w:styleId="Style2">
    <w:name w:val="Style2"/>
    <w:basedOn w:val="Heading1"/>
    <w:rsid w:val="003F0B0F"/>
    <w:pPr>
      <w:ind w:left="0"/>
    </w:pPr>
    <w:rPr>
      <w:rFonts w:ascii="Times New Roman" w:eastAsia="Times New Roman" w:hAnsi="Times New Roman" w:cs="Times New Roman"/>
      <w:b/>
      <w:bCs/>
      <w:i/>
      <w:caps w:val="0"/>
      <w:color w:val="auto"/>
      <w:kern w:val="28"/>
      <w:u w:val="single"/>
      <w:lang w:val="en-CA" w:eastAsia="en-US"/>
      <w14:ligatures w14:val="none"/>
    </w:rPr>
  </w:style>
  <w:style w:type="paragraph" w:styleId="BodyText2">
    <w:name w:val="Body Text 2"/>
    <w:basedOn w:val="Normal"/>
    <w:link w:val="BodyText2Char"/>
    <w:rsid w:val="003F0B0F"/>
    <w:pPr>
      <w:spacing w:before="0" w:after="120" w:line="480" w:lineRule="auto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BULLET1-2ndlevelindent">
    <w:name w:val="BULLET 1 - 2nd level indent"/>
    <w:basedOn w:val="BULLET1"/>
    <w:qFormat/>
    <w:rsid w:val="003F0B0F"/>
    <w:pPr>
      <w:numPr>
        <w:ilvl w:val="1"/>
      </w:numPr>
      <w:tabs>
        <w:tab w:val="clear" w:pos="8283"/>
        <w:tab w:val="num" w:pos="7020"/>
      </w:tabs>
      <w:ind w:left="547"/>
    </w:pPr>
  </w:style>
  <w:style w:type="paragraph" w:customStyle="1" w:styleId="BULLET1">
    <w:name w:val="BULLET 1"/>
    <w:basedOn w:val="Normal"/>
    <w:link w:val="BULLET1Char"/>
    <w:rsid w:val="003F0B0F"/>
    <w:pPr>
      <w:numPr>
        <w:numId w:val="28"/>
      </w:numPr>
      <w:spacing w:before="0" w:after="120"/>
      <w:ind w:left="547" w:right="-58"/>
    </w:pPr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singlespaced">
    <w:name w:val="BULLET 2 - single spaced"/>
    <w:basedOn w:val="BULLET1"/>
    <w:link w:val="BULLET2-singlespacedChar"/>
    <w:rsid w:val="003F0B0F"/>
  </w:style>
  <w:style w:type="character" w:customStyle="1" w:styleId="BULLET2-singlespacedChar">
    <w:name w:val="BULLET 2 - single spaced Char"/>
    <w:basedOn w:val="DefaultParagraphFont"/>
    <w:link w:val="BULLET2-singlespaced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ListParagraph">
    <w:name w:val="List Paragraph"/>
    <w:basedOn w:val="Normal"/>
    <w:uiPriority w:val="99"/>
    <w:qFormat/>
    <w:rsid w:val="003F0B0F"/>
    <w:pPr>
      <w:spacing w:before="0" w:after="120"/>
      <w:ind w:left="720" w:right="0"/>
      <w:contextualSpacing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ULLET1Char">
    <w:name w:val="BULLET 1 Char"/>
    <w:basedOn w:val="DefaultParagraphFont"/>
    <w:link w:val="BULLET1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customStyle="1" w:styleId="BULLET2-2ndlevelindent">
    <w:name w:val="BULLET 2 - 2nd level indent"/>
    <w:basedOn w:val="BULLET1-2ndlevelindent"/>
    <w:qFormat/>
    <w:rsid w:val="003F0B0F"/>
    <w:pPr>
      <w:numPr>
        <w:ilvl w:val="0"/>
        <w:numId w:val="6"/>
      </w:numPr>
      <w:tabs>
        <w:tab w:val="num" w:pos="1080"/>
      </w:tabs>
      <w:spacing w:after="0"/>
      <w:ind w:left="1080"/>
    </w:pPr>
  </w:style>
  <w:style w:type="character" w:styleId="CommentReference">
    <w:name w:val="annotation reference"/>
    <w:basedOn w:val="DefaultParagraphFont"/>
    <w:uiPriority w:val="99"/>
    <w:rsid w:val="003F0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3F0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0B0F"/>
    <w:rPr>
      <w:rFonts w:ascii="Arial" w:eastAsia="Times New Roman" w:hAnsi="Arial" w:cs="Times New Roman"/>
      <w:b/>
      <w:bCs/>
      <w:kern w:val="0"/>
      <w:sz w:val="20"/>
      <w:szCs w:val="20"/>
      <w:lang w:val="en-CA" w:eastAsia="en-US"/>
      <w14:ligatures w14:val="none"/>
    </w:rPr>
  </w:style>
  <w:style w:type="paragraph" w:styleId="Revision">
    <w:name w:val="Revision"/>
    <w:hidden/>
    <w:uiPriority w:val="99"/>
    <w:semiHidden/>
    <w:rsid w:val="003F0B0F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en-US"/>
      <w14:ligatures w14:val="none"/>
    </w:rPr>
  </w:style>
  <w:style w:type="paragraph" w:customStyle="1" w:styleId="BODYTEXT-Arial10pt">
    <w:name w:val="BODY TEXT - Arial 10pt"/>
    <w:basedOn w:val="NormalWeb"/>
    <w:link w:val="BODYTEXT-Arial10ptChar"/>
    <w:rsid w:val="003F0B0F"/>
    <w:pPr>
      <w:spacing w:after="0" w:line="240" w:lineRule="exact"/>
      <w:ind w:left="181"/>
      <w:jc w:val="left"/>
    </w:pPr>
    <w:rPr>
      <w:rFonts w:ascii="Arial" w:hAnsi="Arial"/>
      <w:sz w:val="20"/>
      <w:szCs w:val="20"/>
      <w:lang w:eastAsia="fr-CA"/>
    </w:rPr>
  </w:style>
  <w:style w:type="character" w:customStyle="1" w:styleId="BODYTEXT-Arial10ptChar">
    <w:name w:val="BODY TEXT - Arial 10pt Char"/>
    <w:basedOn w:val="DefaultParagraphFont"/>
    <w:link w:val="BODYTEXT-Arial10pt"/>
    <w:rsid w:val="003F0B0F"/>
    <w:rPr>
      <w:rFonts w:ascii="Arial" w:eastAsia="Times New Roman" w:hAnsi="Arial" w:cs="Times New Roman"/>
      <w:kern w:val="0"/>
      <w:sz w:val="20"/>
      <w:szCs w:val="20"/>
      <w:lang w:val="en-CA" w:eastAsia="fr-CA"/>
      <w14:ligatures w14:val="none"/>
    </w:rPr>
  </w:style>
  <w:style w:type="paragraph" w:styleId="NormalWeb">
    <w:name w:val="Normal (Web)"/>
    <w:basedOn w:val="Normal"/>
    <w:rsid w:val="003F0B0F"/>
    <w:pPr>
      <w:spacing w:before="0" w:after="120"/>
      <w:ind w:left="720" w:right="0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CA" w:eastAsia="en-US"/>
      <w14:ligatures w14:val="none"/>
    </w:rPr>
  </w:style>
  <w:style w:type="paragraph" w:styleId="BodyText">
    <w:name w:val="Body Text"/>
    <w:basedOn w:val="Normal"/>
    <w:link w:val="BodyTextChar"/>
    <w:rsid w:val="003F0B0F"/>
    <w:pPr>
      <w:spacing w:before="0" w:after="120"/>
      <w:ind w:left="720" w:right="0"/>
      <w:jc w:val="both"/>
    </w:pPr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F0B0F"/>
    <w:rPr>
      <w:rFonts w:ascii="Arial" w:eastAsia="Times New Roman" w:hAnsi="Arial" w:cs="Times New Roman"/>
      <w:kern w:val="0"/>
      <w:sz w:val="20"/>
      <w:szCs w:val="20"/>
      <w:lang w:val="en-CA" w:eastAsia="en-US"/>
      <w14:ligatures w14:val="none"/>
    </w:rPr>
  </w:style>
  <w:style w:type="paragraph" w:customStyle="1" w:styleId="Default">
    <w:name w:val="Default"/>
    <w:uiPriority w:val="99"/>
    <w:rsid w:val="003F0B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kern w:val="0"/>
      <w:sz w:val="24"/>
      <w:szCs w:val="24"/>
      <w:lang w:eastAsia="en-US"/>
      <w14:ligatures w14:val="none"/>
    </w:rPr>
  </w:style>
  <w:style w:type="table" w:styleId="MediumShading1-Accent2">
    <w:name w:val="Medium Shading 1 Accent 2"/>
    <w:basedOn w:val="TableNormal"/>
    <w:uiPriority w:val="63"/>
    <w:rsid w:val="003F0B0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3F0B0F"/>
    <w:rPr>
      <w:color w:val="F7B615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B0F"/>
    <w:rPr>
      <w:b/>
      <w:bCs/>
    </w:rPr>
  </w:style>
  <w:style w:type="paragraph" w:customStyle="1" w:styleId="SHTB">
    <w:name w:val="SH/TB"/>
    <w:basedOn w:val="Normal"/>
    <w:next w:val="Normal"/>
    <w:rsid w:val="0024409F"/>
    <w:pPr>
      <w:pBdr>
        <w:bottom w:val="single" w:sz="6" w:space="0" w:color="auto"/>
      </w:pBdr>
      <w:spacing w:before="130" w:line="200" w:lineRule="exact"/>
      <w:ind w:left="0" w:right="0"/>
    </w:pPr>
    <w:rPr>
      <w:rFonts w:ascii="New York" w:eastAsia="Times New Roman" w:hAnsi="New York" w:cs="Times New Roman"/>
      <w:kern w:val="0"/>
      <w:sz w:val="16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.crabbe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D5B6FDAC7F4F66B2688E6705379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22AD-C022-4AA2-85A3-3FF47625E4F7}"/>
      </w:docPartPr>
      <w:docPartBody>
        <w:p w:rsidR="00A85189" w:rsidRDefault="009F6046">
          <w:pPr>
            <w:pStyle w:val="94D5B6FDAC7F4F66B2688E6705379CB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046"/>
    <w:rsid w:val="00035009"/>
    <w:rsid w:val="00114E91"/>
    <w:rsid w:val="001F297F"/>
    <w:rsid w:val="002330AE"/>
    <w:rsid w:val="004268D4"/>
    <w:rsid w:val="00617A4C"/>
    <w:rsid w:val="00630DAD"/>
    <w:rsid w:val="008E4922"/>
    <w:rsid w:val="008F5250"/>
    <w:rsid w:val="009761D7"/>
    <w:rsid w:val="009F6046"/>
    <w:rsid w:val="00A02007"/>
    <w:rsid w:val="00A0404B"/>
    <w:rsid w:val="00A85189"/>
    <w:rsid w:val="00AB2824"/>
    <w:rsid w:val="00E8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94D5B6FDAC7F4F66B2688E6705379CBB">
    <w:name w:val="94D5B6FDAC7F4F66B2688E6705379C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2025-03-31T00:00:00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910A7-F033-467D-B172-AD1CD3BF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20</TotalTime>
  <Pages>5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Name 1</dc:creator>
  <cp:keywords/>
  <cp:lastModifiedBy>Mannion, Neil</cp:lastModifiedBy>
  <cp:revision>7</cp:revision>
  <cp:lastPrinted>2016-05-18T16:22:00Z</cp:lastPrinted>
  <dcterms:created xsi:type="dcterms:W3CDTF">2018-02-28T12:57:00Z</dcterms:created>
  <dcterms:modified xsi:type="dcterms:W3CDTF">2025-03-31T16:01:00Z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