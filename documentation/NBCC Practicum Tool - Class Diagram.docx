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10150343"/>
        <w:docPartObj>
          <w:docPartGallery w:val="Cover Pages"/>
          <w:docPartUnique/>
        </w:docPartObj>
      </w:sdtPr>
      <w:sdtContent>
        <w:p w14:paraId="702FD7FC" w14:textId="77777777" w:rsidR="005649BF" w:rsidRDefault="00773FC0" w:rsidP="002F29F2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5EC0B9C5" wp14:editId="22A3A484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1280160</wp:posOffset>
                    </wp:positionV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9C7489" w14:textId="77777777" w:rsidR="001F1417" w:rsidRDefault="001F1417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r w:rsidR="00B42F47">
                                  <w:t>1.0</w:t>
                                </w:r>
                              </w:p>
                              <w:sdt>
                                <w:sdtPr>
                                  <w:alias w:val="Date"/>
                                  <w:tag w:val=""/>
                                  <w:id w:val="602156663"/>
                                  <w:placeholder>
                                    <w:docPart w:val="94D5B6FDAC7F4F66B2688E6705379CBB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2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F2FAF7E" w14:textId="3005EC92" w:rsidR="001F1417" w:rsidRDefault="00F24BA7">
                                    <w:pPr>
                                      <w:pStyle w:val="Subtitle"/>
                                    </w:pPr>
                                    <w:r>
                                      <w:t>February 18,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EC0B9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alt="Version number and date" style="position:absolute;left:0;text-align:left;margin-left:237.05pt;margin-top:100.8pt;width:288.25pt;height:287.5pt;z-index:251662336;visibility:visible;mso-wrap-style:square;mso-width-percent:471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GHfIUd4AAAAI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7A9C7489" w14:textId="77777777" w:rsidR="001F1417" w:rsidRDefault="001F1417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r w:rsidR="00B42F47">
                            <w:t>1.0</w:t>
                          </w:r>
                        </w:p>
                        <w:sdt>
                          <w:sdtPr>
                            <w:alias w:val="Date"/>
                            <w:tag w:val=""/>
                            <w:id w:val="602156663"/>
                            <w:placeholder>
                              <w:docPart w:val="94D5B6FDAC7F4F66B2688E6705379CBB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2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F2FAF7E" w14:textId="3005EC92" w:rsidR="001F1417" w:rsidRDefault="00F24BA7">
                              <w:pPr>
                                <w:pStyle w:val="Subtitle"/>
                              </w:pPr>
                              <w:r>
                                <w:t>February 18,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7AEB2FA5" wp14:editId="2B8FC90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522595" cy="6288405"/>
                    <wp:effectExtent l="0" t="0" r="1905" b="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595" cy="62884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F398FB" w14:textId="5606E255" w:rsidR="001F1417" w:rsidRDefault="00F24BA7" w:rsidP="007A0379">
                                <w:pPr>
                                  <w:pStyle w:val="Logo"/>
                                  <w:jc w:val="center"/>
                                </w:pPr>
                                <w:r>
                                  <w:t>Class Diagram</w:t>
                                </w:r>
                              </w:p>
                              <w:p w14:paraId="5240ACC6" w14:textId="5D603241" w:rsidR="007A0379" w:rsidRPr="007A0379" w:rsidRDefault="00F24BA7" w:rsidP="007A0379">
                                <w:pPr>
                                  <w:pStyle w:val="Heading6"/>
                                  <w:jc w:val="center"/>
                                </w:pPr>
                                <w:r>
                                  <w:t>nbcc practicum tool</w:t>
                                </w:r>
                              </w:p>
                              <w:p w14:paraId="16310EBC" w14:textId="77777777" w:rsidR="001F1417" w:rsidRDefault="001F1417" w:rsidP="007A0379">
                                <w:pPr>
                                  <w:pStyle w:val="Title"/>
                                  <w:jc w:val="left"/>
                                  <w:rPr>
                                    <w:color w:val="829600"/>
                                  </w:rPr>
                                </w:pPr>
                              </w:p>
                              <w:p w14:paraId="730EFDDD" w14:textId="77777777" w:rsidR="001F1417" w:rsidRPr="002F29F2" w:rsidRDefault="001F1417" w:rsidP="002F29F2"/>
                              <w:p w14:paraId="212DF0A3" w14:textId="77777777" w:rsidR="001F1417" w:rsidRDefault="001F1417" w:rsidP="002F29F2">
                                <w:pPr>
                                  <w:pStyle w:val="Subtitle"/>
                                  <w:rPr>
                                    <w:color w:val="007599"/>
                                  </w:rPr>
                                </w:pPr>
                              </w:p>
                              <w:p w14:paraId="7A755FAC" w14:textId="0F756018" w:rsidR="001F1417" w:rsidRDefault="001F1417" w:rsidP="002F29F2">
                                <w:r>
                                  <w:t xml:space="preserve">PRESENTED BY: </w:t>
                                </w:r>
                                <w:r w:rsidR="00F24BA7">
                                  <w:t>Valerie Fugere</w:t>
                                </w:r>
                              </w:p>
                              <w:p w14:paraId="2FEF7D10" w14:textId="77777777" w:rsidR="00083ED6" w:rsidRDefault="001F1417" w:rsidP="00083ED6"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="00083ED6">
                                  <w:t>Ben Jones</w:t>
                                </w:r>
                              </w:p>
                              <w:p w14:paraId="119D9A1E" w14:textId="3B8C9AB5" w:rsidR="00083ED6" w:rsidRDefault="00083ED6" w:rsidP="00083ED6">
                                <w:r>
                                  <w:t xml:space="preserve">                           </w:t>
                                </w:r>
                                <w:r w:rsidRPr="00351C56">
                                  <w:t>Ahmad Zakareya</w:t>
                                </w:r>
                              </w:p>
                              <w:p w14:paraId="03E44E1D" w14:textId="662E396D" w:rsidR="001F1417" w:rsidRDefault="001F1417" w:rsidP="002F29F2"/>
                              <w:p w14:paraId="68954F20" w14:textId="77777777" w:rsidR="001F1417" w:rsidRDefault="001F1417" w:rsidP="002F29F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EB2FA5" id="Text Box 37" o:spid="_x0000_s1027" type="#_x0000_t202" alt="Title and subtitle" style="position:absolute;left:0;text-align:left;margin-left:383.65pt;margin-top:0;width:434.85pt;height:495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" filled="f" stroked="f" strokeweight=".5pt">
                    <v:textbox inset="0,0,0,0">
                      <w:txbxContent>
                        <w:p w14:paraId="2EF398FB" w14:textId="5606E255" w:rsidR="001F1417" w:rsidRDefault="00F24BA7" w:rsidP="007A0379">
                          <w:pPr>
                            <w:pStyle w:val="Logo"/>
                            <w:jc w:val="center"/>
                          </w:pPr>
                          <w:r>
                            <w:t>Class Diagram</w:t>
                          </w:r>
                        </w:p>
                        <w:p w14:paraId="5240ACC6" w14:textId="5D603241" w:rsidR="007A0379" w:rsidRPr="007A0379" w:rsidRDefault="00F24BA7" w:rsidP="007A0379">
                          <w:pPr>
                            <w:pStyle w:val="Heading6"/>
                            <w:jc w:val="center"/>
                          </w:pPr>
                          <w:r>
                            <w:t>nbcc practicum tool</w:t>
                          </w:r>
                        </w:p>
                        <w:p w14:paraId="16310EBC" w14:textId="77777777" w:rsidR="001F1417" w:rsidRDefault="001F1417" w:rsidP="007A0379">
                          <w:pPr>
                            <w:pStyle w:val="Title"/>
                            <w:jc w:val="left"/>
                            <w:rPr>
                              <w:color w:val="829600"/>
                            </w:rPr>
                          </w:pPr>
                        </w:p>
                        <w:p w14:paraId="730EFDDD" w14:textId="77777777" w:rsidR="001F1417" w:rsidRPr="002F29F2" w:rsidRDefault="001F1417" w:rsidP="002F29F2"/>
                        <w:p w14:paraId="212DF0A3" w14:textId="77777777" w:rsidR="001F1417" w:rsidRDefault="001F1417" w:rsidP="002F29F2">
                          <w:pPr>
                            <w:pStyle w:val="Subtitle"/>
                            <w:rPr>
                              <w:color w:val="007599"/>
                            </w:rPr>
                          </w:pPr>
                        </w:p>
                        <w:p w14:paraId="7A755FAC" w14:textId="0F756018" w:rsidR="001F1417" w:rsidRDefault="001F1417" w:rsidP="002F29F2">
                          <w:r>
                            <w:t xml:space="preserve">PRESENTED BY: </w:t>
                          </w:r>
                          <w:r w:rsidR="00F24BA7">
                            <w:t>Valerie Fugere</w:t>
                          </w:r>
                        </w:p>
                        <w:p w14:paraId="2FEF7D10" w14:textId="77777777" w:rsidR="00083ED6" w:rsidRDefault="001F1417" w:rsidP="00083ED6">
                          <w:r>
                            <w:tab/>
                          </w:r>
                          <w:r>
                            <w:tab/>
                          </w:r>
                          <w:r w:rsidR="00083ED6">
                            <w:t>Ben Jones</w:t>
                          </w:r>
                        </w:p>
                        <w:p w14:paraId="119D9A1E" w14:textId="3B8C9AB5" w:rsidR="00083ED6" w:rsidRDefault="00083ED6" w:rsidP="00083ED6">
                          <w:r>
                            <w:t xml:space="preserve">                           </w:t>
                          </w:r>
                          <w:r w:rsidRPr="00351C56">
                            <w:t>Ahmad Zakareya</w:t>
                          </w:r>
                        </w:p>
                        <w:p w14:paraId="03E44E1D" w14:textId="662E396D" w:rsidR="001F1417" w:rsidRDefault="001F1417" w:rsidP="002F29F2"/>
                        <w:p w14:paraId="68954F20" w14:textId="77777777" w:rsidR="001F1417" w:rsidRDefault="001F1417" w:rsidP="002F29F2"/>
                      </w:txbxContent>
                    </v:textbox>
                    <w10:wrap type="square" anchorx="margin" anchory="margin"/>
                    <w10:anchorlock/>
                  </v:shape>
                </w:pict>
              </mc:Fallback>
            </mc:AlternateContent>
          </w:r>
          <w:r>
            <w:br w:type="page"/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4384" behindDoc="0" locked="1" layoutInCell="1" allowOverlap="1" wp14:anchorId="461FBD3A" wp14:editId="4AAB2FF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margin">
                      <wp:align>center</wp:align>
                    </wp:positionV>
                    <wp:extent cx="222250" cy="9142730"/>
                    <wp:effectExtent l="0" t="0" r="0" b="0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2250" cy="9142730"/>
                              <a:chOff x="0" y="0"/>
                              <a:chExt cx="228600" cy="9144000"/>
                            </a:xfrm>
                            <a:solidFill>
                              <a:srgbClr val="007599"/>
                            </a:solidFill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7BE56B" id="Group 38" o:spid="_x0000_s1026" alt="Decorative sidebar" style="position:absolute;margin-left:0;margin-top:0;width:17.5pt;height:719.9pt;z-index:251664384;mso-width-percent:29;mso-height-percent:909;mso-left-percent:45;mso-position-horizontal-relative:page;mso-position-vertical:center;mso-position-vertical-relative:margin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vhlcMA&#10;AADbAAAADwAAAGRycy9kb3ducmV2LnhtbESPQWsCMRSE74L/IbxCb5ptC6KrUWqhtMWDqO39mTx3&#10;l25eliTurv/eCILHYWa+YRar3taiJR8qxwpexhkIYu1MxYWC38PnaAoiRGSDtWNScKEAq+VwsMDc&#10;uI531O5jIRKEQ44KyhibXMqgS7IYxq4hTt7JeYsxSV9I47FLcFvL1yybSIsVp4USG/ooSf/vz1bB&#10;nzutO6uP/NNettX5a+O1nm6Uen7q3+cgIvXxEb63v42Ctxn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vhlcMAAADbAAAADwAAAAAAAAAAAAAAAACYAgAAZHJzL2Rv&#10;d25yZXYueG1sUEsFBgAAAAAEAAQA9QAAAIgDAAAAAA==&#10;" filled="f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LDC8MA&#10;AADbAAAADwAAAGRycy9kb3ducmV2LnhtbERPu2rDMBTdC/0HcQtZSiI3hKY4kU0JLThd8qiHjDfW&#10;rWVqXRlLcZy/r4ZAx8N5r/PRtmKg3jeOFbzMEhDEldMN1wrK78/pGwgfkDW2jknBjTzk2ePDGlPt&#10;rnyg4RhqEUPYp6jAhNClUvrKkEU/cx1x5H5cbzFE2NdS93iN4baV8yR5lRYbjg0GO9oYqn6PF6vg&#10;efexMNviK9kXQ1l27em83MyXSk2exvcViEBj+Bff3YVWsIjr45f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LDC8MAAADbAAAADwAAAAAAAAAAAAAAAACYAgAAZHJzL2Rv&#10;d25yZXYueG1sUEsFBgAAAAAEAAQA9QAAAIgDAAAAAA==&#10;" filled="f" stroked="f" strokeweight="1pt">
                      <v:path arrowok="t"/>
                      <o:lock v:ext="edit" aspectratio="t"/>
                    </v:rect>
                    <w10:wrap anchorx="page" anchory="margin"/>
                    <w10:anchorlock/>
                  </v:group>
                </w:pict>
              </mc:Fallback>
            </mc:AlternateContent>
          </w:r>
        </w:p>
      </w:sdtContent>
    </w:sdt>
    <w:p w14:paraId="767DE2F1" w14:textId="77777777" w:rsidR="00C05223" w:rsidRDefault="00C05223" w:rsidP="00A44580">
      <w:pPr>
        <w:jc w:val="center"/>
        <w:rPr>
          <w:rFonts w:asciiTheme="majorHAnsi" w:hAnsiTheme="majorHAnsi"/>
          <w:b/>
          <w:sz w:val="36"/>
          <w:u w:val="single"/>
        </w:rPr>
      </w:pPr>
    </w:p>
    <w:p w14:paraId="56783641" w14:textId="77777777" w:rsidR="00A44580" w:rsidRPr="00A44580" w:rsidRDefault="00A44580" w:rsidP="00A44580">
      <w:pPr>
        <w:jc w:val="center"/>
        <w:rPr>
          <w:rFonts w:asciiTheme="majorHAnsi" w:hAnsiTheme="majorHAnsi"/>
          <w:b/>
          <w:sz w:val="36"/>
          <w:u w:val="single"/>
        </w:rPr>
      </w:pPr>
      <w:r w:rsidRPr="00A44580">
        <w:rPr>
          <w:rFonts w:asciiTheme="majorHAnsi" w:hAnsiTheme="majorHAnsi"/>
          <w:b/>
          <w:sz w:val="36"/>
          <w:u w:val="single"/>
        </w:rPr>
        <w:t>Table of Contents</w:t>
      </w:r>
    </w:p>
    <w:p w14:paraId="5CC63B72" w14:textId="77777777" w:rsidR="00F6215B" w:rsidRDefault="00F6215B">
      <w:pPr>
        <w:spacing w:before="0" w:after="240" w:line="252" w:lineRule="auto"/>
        <w:ind w:left="0" w:right="0"/>
        <w:rPr>
          <w:i/>
          <w:kern w:val="0"/>
          <w:sz w:val="24"/>
        </w:rPr>
      </w:pPr>
    </w:p>
    <w:p w14:paraId="3BE36A78" w14:textId="5C8F322D" w:rsidR="003F0B0F" w:rsidRPr="00083ED6" w:rsidRDefault="00083ED6">
      <w:pPr>
        <w:spacing w:before="0" w:after="240" w:line="252" w:lineRule="auto"/>
        <w:ind w:left="0" w:right="0"/>
        <w:rPr>
          <w:i/>
          <w:kern w:val="0"/>
          <w:sz w:val="24"/>
          <w:lang w:val="en-CA"/>
        </w:rPr>
      </w:pPr>
      <w:r w:rsidRPr="00083ED6">
        <w:rPr>
          <w:i/>
          <w:kern w:val="0"/>
          <w:sz w:val="24"/>
          <w:lang w:val="en-CA"/>
        </w:rPr>
        <w:t>Class</w:t>
      </w:r>
      <w:r>
        <w:rPr>
          <w:i/>
          <w:kern w:val="0"/>
          <w:sz w:val="24"/>
          <w:lang w:val="en-CA"/>
        </w:rPr>
        <w:t xml:space="preserve"> Diagram ………………………………………………………………………………………………………………………. 4</w:t>
      </w:r>
      <w:r w:rsidR="003F0B0F" w:rsidRPr="00083ED6">
        <w:rPr>
          <w:i/>
          <w:kern w:val="0"/>
          <w:sz w:val="24"/>
          <w:lang w:val="en-CA"/>
        </w:rPr>
        <w:br w:type="page"/>
      </w:r>
    </w:p>
    <w:p w14:paraId="1E784035" w14:textId="77777777" w:rsidR="008421C0" w:rsidRPr="008421C0" w:rsidRDefault="008421C0" w:rsidP="008421C0">
      <w:pPr>
        <w:pStyle w:val="Heading1"/>
        <w:numPr>
          <w:ilvl w:val="0"/>
          <w:numId w:val="0"/>
        </w:numPr>
        <w:rPr>
          <w:rStyle w:val="Strong"/>
        </w:rPr>
      </w:pPr>
      <w:bookmarkStart w:id="0" w:name="_Toc447750437"/>
      <w:bookmarkStart w:id="1" w:name="_Toc451332556"/>
      <w:bookmarkStart w:id="2" w:name="_Toc451340364"/>
      <w:bookmarkStart w:id="3" w:name="_Toc299648965"/>
      <w:r w:rsidRPr="008421C0">
        <w:rPr>
          <w:rStyle w:val="Strong"/>
        </w:rPr>
        <w:lastRenderedPageBreak/>
        <w:t>Document Revisions</w:t>
      </w:r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3828"/>
        <w:gridCol w:w="2692"/>
      </w:tblGrid>
      <w:tr w:rsidR="00ED0906" w:rsidRPr="00ED0906" w14:paraId="639D2582" w14:textId="77777777" w:rsidTr="00ED0906">
        <w:tc>
          <w:tcPr>
            <w:tcW w:w="1129" w:type="dxa"/>
            <w:shd w:val="clear" w:color="auto" w:fill="007599"/>
          </w:tcPr>
          <w:p w14:paraId="0643F717" w14:textId="77777777" w:rsidR="008421C0" w:rsidRPr="00ED0906" w:rsidRDefault="008421C0" w:rsidP="00ED0906">
            <w:pPr>
              <w:jc w:val="center"/>
              <w:rPr>
                <w:b/>
                <w:color w:val="FFFFFF" w:themeColor="background1"/>
              </w:rPr>
            </w:pPr>
            <w:r w:rsidRPr="00ED0906">
              <w:rPr>
                <w:b/>
                <w:color w:val="FFFFFF" w:themeColor="background1"/>
              </w:rPr>
              <w:t>Number</w:t>
            </w:r>
          </w:p>
        </w:tc>
        <w:tc>
          <w:tcPr>
            <w:tcW w:w="1701" w:type="dxa"/>
            <w:shd w:val="clear" w:color="auto" w:fill="007599"/>
          </w:tcPr>
          <w:p w14:paraId="786AEBEB" w14:textId="77777777" w:rsidR="008421C0" w:rsidRPr="00ED0906" w:rsidRDefault="008421C0" w:rsidP="00ED0906">
            <w:pPr>
              <w:jc w:val="center"/>
              <w:rPr>
                <w:b/>
                <w:color w:val="FFFFFF" w:themeColor="background1"/>
              </w:rPr>
            </w:pPr>
            <w:r w:rsidRPr="00ED0906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3828" w:type="dxa"/>
            <w:shd w:val="clear" w:color="auto" w:fill="007599"/>
          </w:tcPr>
          <w:p w14:paraId="38E989E9" w14:textId="77777777" w:rsidR="008421C0" w:rsidRPr="00ED0906" w:rsidRDefault="008421C0" w:rsidP="00ED0906">
            <w:pPr>
              <w:jc w:val="center"/>
              <w:rPr>
                <w:b/>
                <w:color w:val="FFFFFF" w:themeColor="background1"/>
              </w:rPr>
            </w:pPr>
            <w:r w:rsidRPr="00ED0906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92" w:type="dxa"/>
            <w:shd w:val="clear" w:color="auto" w:fill="007599"/>
          </w:tcPr>
          <w:p w14:paraId="725C8D14" w14:textId="77777777" w:rsidR="008421C0" w:rsidRPr="00ED0906" w:rsidRDefault="0086460D" w:rsidP="00ED090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Resource</w:t>
            </w:r>
          </w:p>
        </w:tc>
      </w:tr>
      <w:tr w:rsidR="00ED0906" w14:paraId="6522EB81" w14:textId="77777777" w:rsidTr="00ED0906">
        <w:trPr>
          <w:trHeight w:val="227"/>
        </w:trPr>
        <w:tc>
          <w:tcPr>
            <w:tcW w:w="1129" w:type="dxa"/>
          </w:tcPr>
          <w:p w14:paraId="1EB4E623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  <w:r w:rsidRPr="00ED0906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14:paraId="1CED9480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</w:tcPr>
          <w:p w14:paraId="6166A66C" w14:textId="77777777" w:rsidR="008421C0" w:rsidRPr="00ED0906" w:rsidRDefault="008421C0" w:rsidP="0086460D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  <w:r w:rsidRPr="00ED0906"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86460D">
              <w:rPr>
                <w:rFonts w:ascii="Arial" w:hAnsi="Arial" w:cs="Arial"/>
                <w:sz w:val="20"/>
                <w:szCs w:val="20"/>
              </w:rPr>
              <w:t>Draft</w:t>
            </w:r>
          </w:p>
        </w:tc>
        <w:tc>
          <w:tcPr>
            <w:tcW w:w="2692" w:type="dxa"/>
          </w:tcPr>
          <w:p w14:paraId="3A0B78B8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0906" w14:paraId="4DF1FE74" w14:textId="77777777" w:rsidTr="00ED0906">
        <w:trPr>
          <w:trHeight w:val="227"/>
        </w:trPr>
        <w:tc>
          <w:tcPr>
            <w:tcW w:w="1129" w:type="dxa"/>
          </w:tcPr>
          <w:p w14:paraId="07B1AAB4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5EE7203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</w:tcPr>
          <w:p w14:paraId="6798C6E3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2" w:type="dxa"/>
          </w:tcPr>
          <w:p w14:paraId="6B12DE96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0906" w14:paraId="1037304B" w14:textId="77777777" w:rsidTr="00ED0906">
        <w:trPr>
          <w:trHeight w:val="227"/>
        </w:trPr>
        <w:tc>
          <w:tcPr>
            <w:tcW w:w="1129" w:type="dxa"/>
          </w:tcPr>
          <w:p w14:paraId="57BB7996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E345A57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</w:tcPr>
          <w:p w14:paraId="497A9632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2" w:type="dxa"/>
          </w:tcPr>
          <w:p w14:paraId="7EE0C6CA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0906" w14:paraId="255A365C" w14:textId="77777777" w:rsidTr="00ED0906">
        <w:trPr>
          <w:trHeight w:val="227"/>
        </w:trPr>
        <w:tc>
          <w:tcPr>
            <w:tcW w:w="1129" w:type="dxa"/>
          </w:tcPr>
          <w:p w14:paraId="304458EE" w14:textId="77777777" w:rsidR="008421C0" w:rsidRPr="00ED0906" w:rsidRDefault="008421C0" w:rsidP="00ED0906">
            <w:pPr>
              <w:spacing w:before="0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9147854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</w:tcPr>
          <w:p w14:paraId="31590E80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2" w:type="dxa"/>
          </w:tcPr>
          <w:p w14:paraId="408E1220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0E42E02" w14:textId="77777777" w:rsidR="008421C0" w:rsidRDefault="008421C0" w:rsidP="008421C0"/>
    <w:bookmarkEnd w:id="1"/>
    <w:bookmarkEnd w:id="2"/>
    <w:bookmarkEnd w:id="3"/>
    <w:p w14:paraId="1CC5BA40" w14:textId="77777777" w:rsidR="003F0B0F" w:rsidRDefault="003F0B0F" w:rsidP="00351558">
      <w:pPr>
        <w:ind w:left="0"/>
        <w:jc w:val="center"/>
        <w:rPr>
          <w:i/>
          <w:color w:val="000080"/>
        </w:rPr>
      </w:pPr>
    </w:p>
    <w:p w14:paraId="6886F394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1C3B55CD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2B575591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507A6913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031DF019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2E909BAA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7CB0A585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1FCACB37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41E2C609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33D424EE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6C999A3F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5BBF5048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5577BB7D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6D608260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2A768028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1F1F4BEF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0EB0DBA8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31E7689D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15A52BCD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7C8E0600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6F89267B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7B963FE1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4E1D9D0A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611E5DAD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64FC95E7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490FB9E0" w14:textId="77777777" w:rsidR="006C3D38" w:rsidRDefault="006C3D38" w:rsidP="004877A9">
      <w:pPr>
        <w:ind w:left="0"/>
        <w:rPr>
          <w:i/>
          <w:color w:val="000080"/>
        </w:rPr>
      </w:pPr>
    </w:p>
    <w:p w14:paraId="7B5AA2FC" w14:textId="77777777" w:rsidR="004877A9" w:rsidRDefault="004877A9" w:rsidP="004877A9">
      <w:pPr>
        <w:ind w:left="0"/>
        <w:rPr>
          <w:rFonts w:ascii="Times New Roman" w:hAnsi="Times New Roman" w:cs="Times New Roman"/>
          <w:b/>
          <w:color w:val="000080"/>
          <w:sz w:val="24"/>
          <w:szCs w:val="24"/>
        </w:rPr>
      </w:pPr>
    </w:p>
    <w:p w14:paraId="5F2B8ADE" w14:textId="77777777" w:rsidR="00D52E65" w:rsidRPr="008421C0" w:rsidRDefault="00D52E65" w:rsidP="00D52E65">
      <w:pPr>
        <w:pStyle w:val="Heading1"/>
        <w:numPr>
          <w:ilvl w:val="0"/>
          <w:numId w:val="0"/>
        </w:numPr>
        <w:rPr>
          <w:rStyle w:val="Strong"/>
        </w:rPr>
      </w:pPr>
      <w:r w:rsidRPr="008421C0">
        <w:rPr>
          <w:rStyle w:val="Strong"/>
        </w:rPr>
        <w:t>Document Rev</w:t>
      </w:r>
      <w:r>
        <w:rPr>
          <w:rStyle w:val="Strong"/>
        </w:rPr>
        <w:t>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2070"/>
        <w:gridCol w:w="4680"/>
      </w:tblGrid>
      <w:tr w:rsidR="00D52E65" w:rsidRPr="00ED0906" w14:paraId="7460A7A9" w14:textId="77777777" w:rsidTr="00D52E65">
        <w:tc>
          <w:tcPr>
            <w:tcW w:w="2155" w:type="dxa"/>
            <w:shd w:val="clear" w:color="auto" w:fill="007599"/>
          </w:tcPr>
          <w:p w14:paraId="247B4117" w14:textId="77777777" w:rsidR="00D52E65" w:rsidRPr="00ED0906" w:rsidRDefault="00D52E65" w:rsidP="00E831EB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Revision</w:t>
            </w:r>
            <w:r w:rsidRPr="00ED0906">
              <w:rPr>
                <w:b/>
                <w:color w:val="FFFFFF" w:themeColor="background1"/>
              </w:rPr>
              <w:t>Number</w:t>
            </w:r>
            <w:proofErr w:type="spellEnd"/>
          </w:p>
        </w:tc>
        <w:tc>
          <w:tcPr>
            <w:tcW w:w="2070" w:type="dxa"/>
            <w:shd w:val="clear" w:color="auto" w:fill="007599"/>
          </w:tcPr>
          <w:p w14:paraId="277CCC0D" w14:textId="77777777" w:rsidR="00D52E65" w:rsidRPr="00ED0906" w:rsidRDefault="00D52E65" w:rsidP="00E831EB">
            <w:pPr>
              <w:jc w:val="center"/>
              <w:rPr>
                <w:b/>
                <w:color w:val="FFFFFF" w:themeColor="background1"/>
              </w:rPr>
            </w:pPr>
            <w:r w:rsidRPr="00ED0906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4680" w:type="dxa"/>
            <w:shd w:val="clear" w:color="auto" w:fill="007599"/>
          </w:tcPr>
          <w:p w14:paraId="79ACC724" w14:textId="77777777" w:rsidR="00D52E65" w:rsidRPr="00ED0906" w:rsidRDefault="00D52E65" w:rsidP="00E831E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Resource</w:t>
            </w:r>
          </w:p>
        </w:tc>
      </w:tr>
      <w:tr w:rsidR="00D52E65" w14:paraId="6B36DC15" w14:textId="77777777" w:rsidTr="00D52E65">
        <w:trPr>
          <w:trHeight w:val="227"/>
        </w:trPr>
        <w:tc>
          <w:tcPr>
            <w:tcW w:w="2155" w:type="dxa"/>
          </w:tcPr>
          <w:p w14:paraId="3B0CFAB4" w14:textId="77777777" w:rsidR="00D52E65" w:rsidRPr="00ED0906" w:rsidRDefault="00D52E65" w:rsidP="00D52E65">
            <w:pPr>
              <w:spacing w:before="0"/>
              <w:ind w:left="74" w:righ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906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070" w:type="dxa"/>
          </w:tcPr>
          <w:p w14:paraId="7BFA8C0D" w14:textId="26C74863" w:rsidR="00D52E65" w:rsidRPr="00ED0906" w:rsidRDefault="00F10464" w:rsidP="00D52E65">
            <w:pPr>
              <w:spacing w:before="0"/>
              <w:ind w:left="74" w:righ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February.19.2025</w:t>
            </w:r>
          </w:p>
        </w:tc>
        <w:tc>
          <w:tcPr>
            <w:tcW w:w="4680" w:type="dxa"/>
          </w:tcPr>
          <w:p w14:paraId="55DBC58F" w14:textId="163D617B" w:rsidR="00D52E65" w:rsidRPr="00ED0906" w:rsidRDefault="00F10464" w:rsidP="00D52E65">
            <w:pPr>
              <w:spacing w:before="0"/>
              <w:ind w:left="74" w:righ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Gabby</w:t>
            </w:r>
          </w:p>
        </w:tc>
      </w:tr>
      <w:tr w:rsidR="00D52E65" w14:paraId="27C669A1" w14:textId="77777777" w:rsidTr="00D52E65">
        <w:trPr>
          <w:trHeight w:val="227"/>
        </w:trPr>
        <w:tc>
          <w:tcPr>
            <w:tcW w:w="2155" w:type="dxa"/>
          </w:tcPr>
          <w:p w14:paraId="32A6095E" w14:textId="77777777" w:rsidR="00D52E65" w:rsidRPr="00ED0906" w:rsidRDefault="00D52E65" w:rsidP="00E831EB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26C218D1" w14:textId="77777777" w:rsidR="00D52E65" w:rsidRPr="00ED0906" w:rsidRDefault="00D52E65" w:rsidP="00E831EB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</w:tcPr>
          <w:p w14:paraId="7F3ED034" w14:textId="77777777" w:rsidR="00D52E65" w:rsidRPr="00ED0906" w:rsidRDefault="00D52E65" w:rsidP="00E831EB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2E65" w14:paraId="201AF214" w14:textId="77777777" w:rsidTr="00D52E65">
        <w:trPr>
          <w:trHeight w:val="227"/>
        </w:trPr>
        <w:tc>
          <w:tcPr>
            <w:tcW w:w="2155" w:type="dxa"/>
          </w:tcPr>
          <w:p w14:paraId="01CF2061" w14:textId="77777777" w:rsidR="00D52E65" w:rsidRPr="00ED0906" w:rsidRDefault="00D52E65" w:rsidP="00E831EB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0219E962" w14:textId="77777777" w:rsidR="00D52E65" w:rsidRPr="00ED0906" w:rsidRDefault="00D52E65" w:rsidP="00E831EB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</w:tcPr>
          <w:p w14:paraId="371AF44D" w14:textId="77777777" w:rsidR="00D52E65" w:rsidRPr="00ED0906" w:rsidRDefault="00D52E65" w:rsidP="00E831EB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2E65" w14:paraId="2D4E0A01" w14:textId="77777777" w:rsidTr="00D52E65">
        <w:trPr>
          <w:trHeight w:val="227"/>
        </w:trPr>
        <w:tc>
          <w:tcPr>
            <w:tcW w:w="2155" w:type="dxa"/>
          </w:tcPr>
          <w:p w14:paraId="44C5BFBC" w14:textId="77777777" w:rsidR="00D52E65" w:rsidRPr="00ED0906" w:rsidRDefault="00D52E65" w:rsidP="00E831EB">
            <w:pPr>
              <w:spacing w:before="0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71595A4C" w14:textId="77777777" w:rsidR="00D52E65" w:rsidRPr="00ED0906" w:rsidRDefault="00D52E65" w:rsidP="00E831EB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</w:tcPr>
          <w:p w14:paraId="0BEA0EFF" w14:textId="77777777" w:rsidR="00D52E65" w:rsidRPr="00ED0906" w:rsidRDefault="00D52E65" w:rsidP="00E831EB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5E29923" w14:textId="77777777" w:rsidR="004877A9" w:rsidRDefault="004877A9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19A637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0A3EEE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1D1E15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17E6F7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047BAE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0995E7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C8BB00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BAC10D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8CBF3A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90F40F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EF8AB7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A948DA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5C99C7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84452D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5EC00A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A20AB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C3FC37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AF9761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4F566D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B38CE8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317D1F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99C3C3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F7DDD6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065E52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5D21C5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B8B33C" w14:textId="5E8157C4" w:rsidR="00D52E65" w:rsidRPr="004877A9" w:rsidRDefault="00F24BA7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BA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2D04CBA" wp14:editId="326218B9">
            <wp:extent cx="5893435" cy="8229600"/>
            <wp:effectExtent l="0" t="0" r="0" b="0"/>
            <wp:docPr id="1370431007" name="Picture 1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31007" name="Picture 1" descr="A diagram of a studen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E65" w:rsidRPr="004877A9">
      <w:headerReference w:type="default" r:id="rId11"/>
      <w:footerReference w:type="default" r:id="rId12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FC71C" w14:textId="77777777" w:rsidR="00A82EAA" w:rsidRDefault="00A82EAA">
      <w:r>
        <w:separator/>
      </w:r>
    </w:p>
    <w:p w14:paraId="64C6792D" w14:textId="77777777" w:rsidR="00A82EAA" w:rsidRDefault="00A82EAA"/>
  </w:endnote>
  <w:endnote w:type="continuationSeparator" w:id="0">
    <w:p w14:paraId="4B78933E" w14:textId="77777777" w:rsidR="00A82EAA" w:rsidRDefault="00A82EAA">
      <w:r>
        <w:continuationSeparator/>
      </w:r>
    </w:p>
    <w:p w14:paraId="6BB58D02" w14:textId="77777777" w:rsidR="00A82EAA" w:rsidRDefault="00A82E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404"/>
      <w:gridCol w:w="6552"/>
      <w:gridCol w:w="1404"/>
    </w:tblGrid>
    <w:tr w:rsidR="001F1417" w14:paraId="2C438851" w14:textId="77777777">
      <w:sdt>
        <w:sdtPr>
          <w:alias w:val="Date"/>
          <w:tag w:val=""/>
          <w:id w:val="-932969198"/>
          <w:placeholder>
            <w:docPart w:val="94D5B6FDAC7F4F66B2688E6705379CB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2-18T00:00:00Z">
            <w:dateFormat w:val="M/d/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</w:tcPr>
            <w:p w14:paraId="653A7703" w14:textId="419BBD57" w:rsidR="001F1417" w:rsidRDefault="00F24BA7">
              <w:pPr>
                <w:pStyle w:val="Footer"/>
              </w:pPr>
              <w:r>
                <w:t>2/18/2025</w:t>
              </w:r>
            </w:p>
          </w:tc>
        </w:sdtContent>
      </w:sdt>
      <w:tc>
        <w:tcPr>
          <w:tcW w:w="3500" w:type="pct"/>
        </w:tcPr>
        <w:p w14:paraId="0EF49B6A" w14:textId="59054C78" w:rsidR="001F1417" w:rsidRDefault="00000000">
          <w:pPr>
            <w:pStyle w:val="Footer"/>
            <w:jc w:val="center"/>
          </w:pPr>
          <w:sdt>
            <w:sdtPr>
              <w:alias w:val="Title"/>
              <w:tag w:val=""/>
              <w:id w:val="-92842764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F24BA7">
                <w:t>Class Diagram</w:t>
              </w:r>
            </w:sdtContent>
          </w:sdt>
        </w:p>
      </w:tc>
      <w:tc>
        <w:tcPr>
          <w:tcW w:w="750" w:type="pct"/>
        </w:tcPr>
        <w:p w14:paraId="58FAE582" w14:textId="77777777" w:rsidR="001F1417" w:rsidRDefault="001F1417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52E6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35D147F8" w14:textId="77777777" w:rsidR="001F1417" w:rsidRDefault="001F1417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343AF" w14:textId="77777777" w:rsidR="00A82EAA" w:rsidRDefault="00A82EAA">
      <w:r>
        <w:separator/>
      </w:r>
    </w:p>
    <w:p w14:paraId="5B587AF9" w14:textId="77777777" w:rsidR="00A82EAA" w:rsidRDefault="00A82EAA"/>
  </w:footnote>
  <w:footnote w:type="continuationSeparator" w:id="0">
    <w:p w14:paraId="7EAFC5EF" w14:textId="77777777" w:rsidR="00A82EAA" w:rsidRDefault="00A82EAA">
      <w:r>
        <w:continuationSeparator/>
      </w:r>
    </w:p>
    <w:p w14:paraId="38495CA2" w14:textId="77777777" w:rsidR="00A82EAA" w:rsidRDefault="00A82E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44137" w14:textId="77777777" w:rsidR="001F1417" w:rsidRDefault="001F1417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DED6A6" wp14:editId="5ADD65E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48A90" w14:textId="77777777" w:rsidR="001F1417" w:rsidRDefault="001F141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52E6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DED6A6" id="Group 158" o:spid="_x0000_s1028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94b6d2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3048A90" w14:textId="77777777" w:rsidR="001F1417" w:rsidRDefault="001F141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52E6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1C60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7F4F55"/>
    <w:multiLevelType w:val="hybridMultilevel"/>
    <w:tmpl w:val="4CB2A0A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A645B59"/>
    <w:multiLevelType w:val="hybridMultilevel"/>
    <w:tmpl w:val="440ABDAC"/>
    <w:lvl w:ilvl="0" w:tplc="1FBE1B8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5567E2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DAC2965"/>
    <w:multiLevelType w:val="hybridMultilevel"/>
    <w:tmpl w:val="5F6403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FA0A49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4C5758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sz w:val="18"/>
        <w:szCs w:val="18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155F0F9D"/>
    <w:multiLevelType w:val="multilevel"/>
    <w:tmpl w:val="B5FE71A0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BF0E2C"/>
    <w:multiLevelType w:val="singleLevel"/>
    <w:tmpl w:val="2860556C"/>
    <w:lvl w:ilvl="0">
      <w:start w:val="1"/>
      <w:numFmt w:val="bullet"/>
      <w:pStyle w:val="BulletLevel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DF32ECC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38B3B28"/>
    <w:multiLevelType w:val="hybridMultilevel"/>
    <w:tmpl w:val="66D695D8"/>
    <w:lvl w:ilvl="0" w:tplc="A8DEFFB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8"/>
        <w:szCs w:val="18"/>
      </w:rPr>
    </w:lvl>
    <w:lvl w:ilvl="1" w:tplc="A8DEFFBE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  <w:szCs w:val="18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244D48A3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3488E"/>
    <w:multiLevelType w:val="hybridMultilevel"/>
    <w:tmpl w:val="5F3E4F82"/>
    <w:lvl w:ilvl="0" w:tplc="93ACA0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2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27D71249"/>
    <w:multiLevelType w:val="singleLevel"/>
    <w:tmpl w:val="CE9855C6"/>
    <w:lvl w:ilvl="0">
      <w:start w:val="1"/>
      <w:numFmt w:val="bullet"/>
      <w:pStyle w:val="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5158BF"/>
    <w:multiLevelType w:val="hybridMultilevel"/>
    <w:tmpl w:val="CDFCC0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DF5ECE"/>
    <w:multiLevelType w:val="multilevel"/>
    <w:tmpl w:val="B5FE71A0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D1D654F"/>
    <w:multiLevelType w:val="hybridMultilevel"/>
    <w:tmpl w:val="C448AC0A"/>
    <w:lvl w:ilvl="0" w:tplc="A8DEFFB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D1D781C"/>
    <w:multiLevelType w:val="multilevel"/>
    <w:tmpl w:val="54A6BA1A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2EB2275D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31FC42F8"/>
    <w:multiLevelType w:val="hybridMultilevel"/>
    <w:tmpl w:val="C32C052C"/>
    <w:lvl w:ilvl="0" w:tplc="10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8DEFFB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8"/>
        <w:szCs w:val="18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39E613C"/>
    <w:multiLevelType w:val="hybridMultilevel"/>
    <w:tmpl w:val="F76470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72A1235"/>
    <w:multiLevelType w:val="hybridMultilevel"/>
    <w:tmpl w:val="4F0ABB80"/>
    <w:lvl w:ilvl="0" w:tplc="1009000F">
      <w:start w:val="1"/>
      <w:numFmt w:val="decimal"/>
      <w:lvlText w:val="%1."/>
      <w:lvlJc w:val="left"/>
      <w:pPr>
        <w:ind w:left="792" w:hanging="360"/>
      </w:pPr>
    </w:lvl>
    <w:lvl w:ilvl="1" w:tplc="10090019" w:tentative="1">
      <w:start w:val="1"/>
      <w:numFmt w:val="lowerLetter"/>
      <w:lvlText w:val="%2."/>
      <w:lvlJc w:val="left"/>
      <w:pPr>
        <w:ind w:left="1512" w:hanging="360"/>
      </w:pPr>
    </w:lvl>
    <w:lvl w:ilvl="2" w:tplc="1009001B" w:tentative="1">
      <w:start w:val="1"/>
      <w:numFmt w:val="lowerRoman"/>
      <w:lvlText w:val="%3."/>
      <w:lvlJc w:val="right"/>
      <w:pPr>
        <w:ind w:left="2232" w:hanging="180"/>
      </w:pPr>
    </w:lvl>
    <w:lvl w:ilvl="3" w:tplc="1009000F" w:tentative="1">
      <w:start w:val="1"/>
      <w:numFmt w:val="decimal"/>
      <w:lvlText w:val="%4."/>
      <w:lvlJc w:val="left"/>
      <w:pPr>
        <w:ind w:left="2952" w:hanging="360"/>
      </w:pPr>
    </w:lvl>
    <w:lvl w:ilvl="4" w:tplc="10090019" w:tentative="1">
      <w:start w:val="1"/>
      <w:numFmt w:val="lowerLetter"/>
      <w:lvlText w:val="%5."/>
      <w:lvlJc w:val="left"/>
      <w:pPr>
        <w:ind w:left="3672" w:hanging="360"/>
      </w:pPr>
    </w:lvl>
    <w:lvl w:ilvl="5" w:tplc="1009001B" w:tentative="1">
      <w:start w:val="1"/>
      <w:numFmt w:val="lowerRoman"/>
      <w:lvlText w:val="%6."/>
      <w:lvlJc w:val="right"/>
      <w:pPr>
        <w:ind w:left="4392" w:hanging="180"/>
      </w:pPr>
    </w:lvl>
    <w:lvl w:ilvl="6" w:tplc="1009000F" w:tentative="1">
      <w:start w:val="1"/>
      <w:numFmt w:val="decimal"/>
      <w:lvlText w:val="%7."/>
      <w:lvlJc w:val="left"/>
      <w:pPr>
        <w:ind w:left="5112" w:hanging="360"/>
      </w:pPr>
    </w:lvl>
    <w:lvl w:ilvl="7" w:tplc="10090019" w:tentative="1">
      <w:start w:val="1"/>
      <w:numFmt w:val="lowerLetter"/>
      <w:lvlText w:val="%8."/>
      <w:lvlJc w:val="left"/>
      <w:pPr>
        <w:ind w:left="5832" w:hanging="360"/>
      </w:pPr>
    </w:lvl>
    <w:lvl w:ilvl="8" w:tplc="1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3A685F5B"/>
    <w:multiLevelType w:val="multilevel"/>
    <w:tmpl w:val="BCE4EC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38B606C"/>
    <w:multiLevelType w:val="singleLevel"/>
    <w:tmpl w:val="D31A4102"/>
    <w:lvl w:ilvl="0">
      <w:start w:val="1"/>
      <w:numFmt w:val="bullet"/>
      <w:pStyle w:val="BulletLev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7E4449E"/>
    <w:multiLevelType w:val="hybridMultilevel"/>
    <w:tmpl w:val="437ECEE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B5573E"/>
    <w:multiLevelType w:val="multilevel"/>
    <w:tmpl w:val="52E69E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C8A0ECA"/>
    <w:multiLevelType w:val="hybridMultilevel"/>
    <w:tmpl w:val="151E60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0" w15:restartNumberingAfterBreak="0">
    <w:nsid w:val="4DDB12F2"/>
    <w:multiLevelType w:val="multilevel"/>
    <w:tmpl w:val="47B2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1" w15:restartNumberingAfterBreak="0">
    <w:nsid w:val="4E4D1390"/>
    <w:multiLevelType w:val="hybridMultilevel"/>
    <w:tmpl w:val="755E081A"/>
    <w:lvl w:ilvl="0" w:tplc="93ACA02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2"/>
      </w:rPr>
    </w:lvl>
    <w:lvl w:ilvl="1" w:tplc="10090001">
      <w:start w:val="1"/>
      <w:numFmt w:val="bullet"/>
      <w:lvlText w:val=""/>
      <w:lvlJc w:val="left"/>
      <w:pPr>
        <w:tabs>
          <w:tab w:val="num" w:pos="3063"/>
        </w:tabs>
        <w:ind w:left="3063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783"/>
        </w:tabs>
        <w:ind w:left="37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03"/>
        </w:tabs>
        <w:ind w:left="45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223"/>
        </w:tabs>
        <w:ind w:left="522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943"/>
        </w:tabs>
        <w:ind w:left="59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663"/>
        </w:tabs>
        <w:ind w:left="66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383"/>
        </w:tabs>
        <w:ind w:left="738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03"/>
        </w:tabs>
        <w:ind w:left="8103" w:hanging="360"/>
      </w:pPr>
      <w:rPr>
        <w:rFonts w:ascii="Wingdings" w:hAnsi="Wingdings" w:hint="default"/>
      </w:rPr>
    </w:lvl>
  </w:abstractNum>
  <w:abstractNum w:abstractNumId="32" w15:restartNumberingAfterBreak="0">
    <w:nsid w:val="54BE4E7B"/>
    <w:multiLevelType w:val="hybridMultilevel"/>
    <w:tmpl w:val="002AAE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53615C"/>
    <w:multiLevelType w:val="multilevel"/>
    <w:tmpl w:val="3F0AAF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75B0F9C"/>
    <w:multiLevelType w:val="hybridMultilevel"/>
    <w:tmpl w:val="16843E9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BA2327C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5BED5235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5FA876CE"/>
    <w:multiLevelType w:val="singleLevel"/>
    <w:tmpl w:val="2FE8354C"/>
    <w:lvl w:ilvl="0">
      <w:start w:val="1"/>
      <w:numFmt w:val="bullet"/>
      <w:pStyle w:val="BULLET2-2ndlevelinden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298290F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 w15:restartNumberingAfterBreak="0">
    <w:nsid w:val="69B873B6"/>
    <w:multiLevelType w:val="hybridMultilevel"/>
    <w:tmpl w:val="CC4AE4B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3F45B9"/>
    <w:multiLevelType w:val="singleLevel"/>
    <w:tmpl w:val="F698DC6E"/>
    <w:lvl w:ilvl="0">
      <w:start w:val="1"/>
      <w:numFmt w:val="bullet"/>
      <w:pStyle w:val="Table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B557AC5"/>
    <w:multiLevelType w:val="hybridMultilevel"/>
    <w:tmpl w:val="4EE63D34"/>
    <w:lvl w:ilvl="0" w:tplc="10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42" w15:restartNumberingAfterBreak="0">
    <w:nsid w:val="6BFE4229"/>
    <w:multiLevelType w:val="hybridMultilevel"/>
    <w:tmpl w:val="DDE8AB0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3887F33"/>
    <w:multiLevelType w:val="hybridMultilevel"/>
    <w:tmpl w:val="384AC3BA"/>
    <w:lvl w:ilvl="0" w:tplc="A8DEFFB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8"/>
        <w:szCs w:val="18"/>
      </w:rPr>
    </w:lvl>
    <w:lvl w:ilvl="1" w:tplc="A8DEFFBE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  <w:szCs w:val="18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4" w15:restartNumberingAfterBreak="0">
    <w:nsid w:val="742201E8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 w15:restartNumberingAfterBreak="0">
    <w:nsid w:val="788C761D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6" w15:restartNumberingAfterBreak="0">
    <w:nsid w:val="78EC3D21"/>
    <w:multiLevelType w:val="hybridMultilevel"/>
    <w:tmpl w:val="586A2B90"/>
    <w:lvl w:ilvl="0" w:tplc="401A9F90">
      <w:start w:val="1"/>
      <w:numFmt w:val="bullet"/>
      <w:pStyle w:val="BULLET1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color w:val="C60C30"/>
        <w:sz w:val="22"/>
      </w:rPr>
    </w:lvl>
    <w:lvl w:ilvl="1" w:tplc="FA8C8418">
      <w:start w:val="1"/>
      <w:numFmt w:val="bullet"/>
      <w:pStyle w:val="BULLET1-2ndlevelindent"/>
      <w:lvlText w:val="o"/>
      <w:lvlJc w:val="left"/>
      <w:pPr>
        <w:tabs>
          <w:tab w:val="num" w:pos="8283"/>
        </w:tabs>
        <w:ind w:left="8283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9003"/>
        </w:tabs>
        <w:ind w:left="90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9723"/>
        </w:tabs>
        <w:ind w:left="97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0443"/>
        </w:tabs>
        <w:ind w:left="1044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1163"/>
        </w:tabs>
        <w:ind w:left="111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1883"/>
        </w:tabs>
        <w:ind w:left="118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2603"/>
        </w:tabs>
        <w:ind w:left="1260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3323"/>
        </w:tabs>
        <w:ind w:left="13323" w:hanging="360"/>
      </w:pPr>
      <w:rPr>
        <w:rFonts w:ascii="Wingdings" w:hAnsi="Wingdings" w:hint="default"/>
      </w:rPr>
    </w:lvl>
  </w:abstractNum>
  <w:abstractNum w:abstractNumId="47" w15:restartNumberingAfterBreak="0">
    <w:nsid w:val="7BDE50F4"/>
    <w:multiLevelType w:val="hybridMultilevel"/>
    <w:tmpl w:val="DC3685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1107590">
    <w:abstractNumId w:val="1"/>
  </w:num>
  <w:num w:numId="2" w16cid:durableId="569584196">
    <w:abstractNumId w:val="13"/>
  </w:num>
  <w:num w:numId="3" w16cid:durableId="1414232766">
    <w:abstractNumId w:val="0"/>
  </w:num>
  <w:num w:numId="4" w16cid:durableId="920220419">
    <w:abstractNumId w:val="0"/>
  </w:num>
  <w:num w:numId="5" w16cid:durableId="471405440">
    <w:abstractNumId w:val="29"/>
  </w:num>
  <w:num w:numId="6" w16cid:durableId="60490993">
    <w:abstractNumId w:val="37"/>
  </w:num>
  <w:num w:numId="7" w16cid:durableId="2072540878">
    <w:abstractNumId w:val="36"/>
  </w:num>
  <w:num w:numId="8" w16cid:durableId="1939942690">
    <w:abstractNumId w:val="44"/>
  </w:num>
  <w:num w:numId="9" w16cid:durableId="221260595">
    <w:abstractNumId w:val="20"/>
  </w:num>
  <w:num w:numId="10" w16cid:durableId="1889564725">
    <w:abstractNumId w:val="10"/>
  </w:num>
  <w:num w:numId="11" w16cid:durableId="1413237748">
    <w:abstractNumId w:val="38"/>
  </w:num>
  <w:num w:numId="12" w16cid:durableId="708188137">
    <w:abstractNumId w:val="35"/>
  </w:num>
  <w:num w:numId="13" w16cid:durableId="10105790">
    <w:abstractNumId w:val="45"/>
  </w:num>
  <w:num w:numId="14" w16cid:durableId="2102749340">
    <w:abstractNumId w:val="6"/>
  </w:num>
  <w:num w:numId="15" w16cid:durableId="1568882356">
    <w:abstractNumId w:val="9"/>
  </w:num>
  <w:num w:numId="16" w16cid:durableId="800804726">
    <w:abstractNumId w:val="25"/>
  </w:num>
  <w:num w:numId="17" w16cid:durableId="195773503">
    <w:abstractNumId w:val="15"/>
  </w:num>
  <w:num w:numId="18" w16cid:durableId="205459274">
    <w:abstractNumId w:val="4"/>
  </w:num>
  <w:num w:numId="19" w16cid:durableId="1258829850">
    <w:abstractNumId w:val="12"/>
  </w:num>
  <w:num w:numId="20" w16cid:durableId="1962569424">
    <w:abstractNumId w:val="40"/>
  </w:num>
  <w:num w:numId="21" w16cid:durableId="1322345609">
    <w:abstractNumId w:val="21"/>
  </w:num>
  <w:num w:numId="22" w16cid:durableId="1760709713">
    <w:abstractNumId w:val="18"/>
  </w:num>
  <w:num w:numId="23" w16cid:durableId="757169290">
    <w:abstractNumId w:val="43"/>
  </w:num>
  <w:num w:numId="24" w16cid:durableId="1502768746">
    <w:abstractNumId w:val="11"/>
  </w:num>
  <w:num w:numId="25" w16cid:durableId="1325084867">
    <w:abstractNumId w:val="30"/>
  </w:num>
  <w:num w:numId="26" w16cid:durableId="739132264">
    <w:abstractNumId w:val="3"/>
  </w:num>
  <w:num w:numId="27" w16cid:durableId="163521111">
    <w:abstractNumId w:val="19"/>
  </w:num>
  <w:num w:numId="28" w16cid:durableId="1229805545">
    <w:abstractNumId w:val="46"/>
  </w:num>
  <w:num w:numId="29" w16cid:durableId="1524174820">
    <w:abstractNumId w:val="26"/>
  </w:num>
  <w:num w:numId="30" w16cid:durableId="604774873">
    <w:abstractNumId w:val="41"/>
  </w:num>
  <w:num w:numId="31" w16cid:durableId="1724939801">
    <w:abstractNumId w:val="31"/>
  </w:num>
  <w:num w:numId="32" w16cid:durableId="233049909">
    <w:abstractNumId w:val="2"/>
  </w:num>
  <w:num w:numId="33" w16cid:durableId="152458008">
    <w:abstractNumId w:val="14"/>
  </w:num>
  <w:num w:numId="34" w16cid:durableId="1488939535">
    <w:abstractNumId w:val="47"/>
  </w:num>
  <w:num w:numId="35" w16cid:durableId="1334525688">
    <w:abstractNumId w:val="39"/>
  </w:num>
  <w:num w:numId="36" w16cid:durableId="190536499">
    <w:abstractNumId w:val="34"/>
  </w:num>
  <w:num w:numId="37" w16cid:durableId="1481267758">
    <w:abstractNumId w:val="32"/>
  </w:num>
  <w:num w:numId="38" w16cid:durableId="353188668">
    <w:abstractNumId w:val="16"/>
  </w:num>
  <w:num w:numId="39" w16cid:durableId="1728138354">
    <w:abstractNumId w:val="7"/>
  </w:num>
  <w:num w:numId="40" w16cid:durableId="403113463">
    <w:abstractNumId w:val="28"/>
  </w:num>
  <w:num w:numId="41" w16cid:durableId="1769305362">
    <w:abstractNumId w:val="42"/>
  </w:num>
  <w:num w:numId="42" w16cid:durableId="15816715">
    <w:abstractNumId w:val="5"/>
  </w:num>
  <w:num w:numId="43" w16cid:durableId="1499419813">
    <w:abstractNumId w:val="22"/>
  </w:num>
  <w:num w:numId="44" w16cid:durableId="1106388721">
    <w:abstractNumId w:val="33"/>
  </w:num>
  <w:num w:numId="45" w16cid:durableId="581065230">
    <w:abstractNumId w:val="23"/>
  </w:num>
  <w:num w:numId="46" w16cid:durableId="971716813">
    <w:abstractNumId w:val="27"/>
  </w:num>
  <w:num w:numId="47" w16cid:durableId="1840844835">
    <w:abstractNumId w:val="24"/>
  </w:num>
  <w:num w:numId="48" w16cid:durableId="155460116">
    <w:abstractNumId w:val="17"/>
  </w:num>
  <w:num w:numId="49" w16cid:durableId="229318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580"/>
    <w:rsid w:val="00083ED6"/>
    <w:rsid w:val="000865BF"/>
    <w:rsid w:val="000B3C29"/>
    <w:rsid w:val="000C5025"/>
    <w:rsid w:val="000E2082"/>
    <w:rsid w:val="000E2E11"/>
    <w:rsid w:val="001229FC"/>
    <w:rsid w:val="00160098"/>
    <w:rsid w:val="001A5456"/>
    <w:rsid w:val="001B4983"/>
    <w:rsid w:val="001D4B4F"/>
    <w:rsid w:val="001F1417"/>
    <w:rsid w:val="002019EE"/>
    <w:rsid w:val="0024409F"/>
    <w:rsid w:val="00244D9A"/>
    <w:rsid w:val="0029593E"/>
    <w:rsid w:val="002F29F2"/>
    <w:rsid w:val="002F73F6"/>
    <w:rsid w:val="003132E4"/>
    <w:rsid w:val="003148A1"/>
    <w:rsid w:val="00336CA8"/>
    <w:rsid w:val="00351558"/>
    <w:rsid w:val="003622EF"/>
    <w:rsid w:val="00371759"/>
    <w:rsid w:val="0037780B"/>
    <w:rsid w:val="003D3672"/>
    <w:rsid w:val="003E4784"/>
    <w:rsid w:val="003F0B0F"/>
    <w:rsid w:val="003F25B1"/>
    <w:rsid w:val="003F3C58"/>
    <w:rsid w:val="00403B01"/>
    <w:rsid w:val="00415E45"/>
    <w:rsid w:val="00483C0C"/>
    <w:rsid w:val="004877A9"/>
    <w:rsid w:val="00563857"/>
    <w:rsid w:val="005649BF"/>
    <w:rsid w:val="00576E2B"/>
    <w:rsid w:val="005E7D3B"/>
    <w:rsid w:val="0061586B"/>
    <w:rsid w:val="00624E67"/>
    <w:rsid w:val="006374F5"/>
    <w:rsid w:val="00646E9D"/>
    <w:rsid w:val="006779CB"/>
    <w:rsid w:val="006C3D38"/>
    <w:rsid w:val="006E43D6"/>
    <w:rsid w:val="007715B9"/>
    <w:rsid w:val="00773FC0"/>
    <w:rsid w:val="00794A2A"/>
    <w:rsid w:val="007A0379"/>
    <w:rsid w:val="007E317E"/>
    <w:rsid w:val="0081004B"/>
    <w:rsid w:val="00812CCC"/>
    <w:rsid w:val="008421C0"/>
    <w:rsid w:val="0086460D"/>
    <w:rsid w:val="008807D8"/>
    <w:rsid w:val="00896C57"/>
    <w:rsid w:val="008A02B1"/>
    <w:rsid w:val="008A165F"/>
    <w:rsid w:val="008C65CB"/>
    <w:rsid w:val="008E6A0C"/>
    <w:rsid w:val="00904BD4"/>
    <w:rsid w:val="009521EF"/>
    <w:rsid w:val="00976A0A"/>
    <w:rsid w:val="00981D1B"/>
    <w:rsid w:val="00991E93"/>
    <w:rsid w:val="009958F4"/>
    <w:rsid w:val="009C4162"/>
    <w:rsid w:val="00A27BED"/>
    <w:rsid w:val="00A3538D"/>
    <w:rsid w:val="00A44580"/>
    <w:rsid w:val="00A60F1F"/>
    <w:rsid w:val="00A8298D"/>
    <w:rsid w:val="00A82EAA"/>
    <w:rsid w:val="00A86B34"/>
    <w:rsid w:val="00AA12CC"/>
    <w:rsid w:val="00AD51D5"/>
    <w:rsid w:val="00AE7EF5"/>
    <w:rsid w:val="00B10D67"/>
    <w:rsid w:val="00B32CC0"/>
    <w:rsid w:val="00B42F47"/>
    <w:rsid w:val="00B72A8A"/>
    <w:rsid w:val="00B950AF"/>
    <w:rsid w:val="00C05223"/>
    <w:rsid w:val="00C21458"/>
    <w:rsid w:val="00C601B3"/>
    <w:rsid w:val="00CD27E4"/>
    <w:rsid w:val="00D04FE1"/>
    <w:rsid w:val="00D27D5D"/>
    <w:rsid w:val="00D52E65"/>
    <w:rsid w:val="00D54800"/>
    <w:rsid w:val="00D847AD"/>
    <w:rsid w:val="00DA42EA"/>
    <w:rsid w:val="00DB0CF0"/>
    <w:rsid w:val="00DC2C75"/>
    <w:rsid w:val="00E05DFA"/>
    <w:rsid w:val="00E06487"/>
    <w:rsid w:val="00E57D87"/>
    <w:rsid w:val="00E62748"/>
    <w:rsid w:val="00E74B9E"/>
    <w:rsid w:val="00E94C52"/>
    <w:rsid w:val="00EA4B3F"/>
    <w:rsid w:val="00ED0906"/>
    <w:rsid w:val="00F0741C"/>
    <w:rsid w:val="00F0745F"/>
    <w:rsid w:val="00F10464"/>
    <w:rsid w:val="00F15AF8"/>
    <w:rsid w:val="00F24BA7"/>
    <w:rsid w:val="00F6215B"/>
    <w:rsid w:val="00FC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81EC09"/>
  <w15:chartTrackingRefBased/>
  <w15:docId w15:val="{95BD8BF2-2D50-4BB0-BCEC-41878691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qFormat/>
    <w:rsid w:val="000865BF"/>
    <w:pPr>
      <w:keepNext/>
      <w:numPr>
        <w:numId w:val="44"/>
      </w:numPr>
      <w:spacing w:before="360" w:after="240"/>
      <w:ind w:right="0"/>
      <w:jc w:val="both"/>
      <w:outlineLvl w:val="0"/>
    </w:pPr>
    <w:rPr>
      <w:rFonts w:asciiTheme="majorHAnsi" w:eastAsiaTheme="majorEastAsia" w:hAnsiTheme="majorHAnsi" w:cstheme="majorBidi"/>
      <w:caps/>
      <w:color w:val="F8C200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73FC0"/>
    <w:pPr>
      <w:keepNext/>
      <w:numPr>
        <w:ilvl w:val="1"/>
        <w:numId w:val="44"/>
      </w:numPr>
      <w:spacing w:before="240" w:after="60"/>
      <w:ind w:right="0"/>
      <w:jc w:val="both"/>
      <w:outlineLvl w:val="1"/>
    </w:pPr>
    <w:rPr>
      <w:rFonts w:asciiTheme="majorHAnsi" w:eastAsiaTheme="majorEastAsia" w:hAnsiTheme="majorHAnsi" w:cstheme="majorBidi"/>
      <w:b/>
      <w:bCs/>
      <w:caps/>
      <w:color w:val="829600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865BF"/>
    <w:pPr>
      <w:keepNext/>
      <w:numPr>
        <w:ilvl w:val="2"/>
        <w:numId w:val="44"/>
      </w:numPr>
      <w:spacing w:before="240" w:after="120"/>
      <w:ind w:right="0"/>
      <w:jc w:val="both"/>
      <w:outlineLvl w:val="2"/>
    </w:pPr>
    <w:rPr>
      <w:rFonts w:asciiTheme="majorHAnsi" w:eastAsiaTheme="majorEastAsia" w:hAnsiTheme="majorHAnsi" w:cstheme="majorBidi"/>
      <w:b/>
      <w:bCs/>
      <w:caps/>
      <w:color w:val="007599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65BF"/>
    <w:rPr>
      <w:rFonts w:asciiTheme="majorHAnsi" w:eastAsiaTheme="majorEastAsia" w:hAnsiTheme="majorHAnsi" w:cstheme="majorBidi"/>
      <w:caps/>
      <w:color w:val="F8C2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73FC0"/>
    <w:rPr>
      <w:rFonts w:asciiTheme="majorHAnsi" w:eastAsiaTheme="majorEastAsia" w:hAnsiTheme="majorHAnsi" w:cstheme="majorBidi"/>
      <w:b/>
      <w:bCs/>
      <w:caps/>
      <w:color w:val="829600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865BF"/>
    <w:rPr>
      <w:rFonts w:asciiTheme="majorHAnsi" w:eastAsiaTheme="majorEastAsia" w:hAnsiTheme="majorHAnsi" w:cstheme="majorBidi"/>
      <w:b/>
      <w:bCs/>
      <w:caps/>
      <w:color w:val="0075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qFormat/>
    <w:pPr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pPr>
      <w:spacing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pP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nhideWhenUsed/>
    <w:pPr>
      <w:numPr>
        <w:numId w:val="5"/>
      </w:numPr>
      <w:ind w:left="432"/>
      <w:contextualSpacing/>
    </w:pPr>
  </w:style>
  <w:style w:type="paragraph" w:styleId="TOC1">
    <w:name w:val="toc 1"/>
    <w:basedOn w:val="Normal"/>
    <w:next w:val="Normal"/>
    <w:autoRedefine/>
    <w:uiPriority w:val="39"/>
    <w:rsid w:val="00A44580"/>
    <w:pPr>
      <w:ind w:left="0" w:right="0"/>
    </w:pPr>
    <w:rPr>
      <w:rFonts w:ascii="Times New Roman" w:eastAsia="Times New Roman" w:hAnsi="Times New Roman" w:cs="Times New Roman"/>
      <w:b/>
      <w:bCs/>
      <w:i/>
      <w:iCs/>
      <w:kern w:val="0"/>
      <w:sz w:val="24"/>
      <w:szCs w:val="24"/>
      <w:lang w:val="en-CA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rsid w:val="00A44580"/>
    <w:pPr>
      <w:tabs>
        <w:tab w:val="left" w:pos="1000"/>
        <w:tab w:val="right" w:leader="dot" w:pos="9350"/>
      </w:tabs>
      <w:ind w:left="200" w:right="0"/>
    </w:pPr>
    <w:rPr>
      <w:rFonts w:ascii="Times New Roman" w:eastAsia="Times New Roman" w:hAnsi="Times New Roman" w:cs="Times New Roman"/>
      <w:b/>
      <w:bCs/>
      <w:kern w:val="0"/>
      <w:lang w:val="en-CA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rsid w:val="00A44580"/>
    <w:pPr>
      <w:spacing w:before="0"/>
      <w:ind w:left="4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character" w:styleId="PageNumber">
    <w:name w:val="page number"/>
    <w:basedOn w:val="DefaultParagraphFont"/>
    <w:rsid w:val="003F0B0F"/>
  </w:style>
  <w:style w:type="paragraph" w:customStyle="1" w:styleId="Restricted">
    <w:name w:val="Restricted"/>
    <w:basedOn w:val="Normal"/>
    <w:next w:val="Normal"/>
    <w:rsid w:val="003F0B0F"/>
    <w:pPr>
      <w:spacing w:before="0" w:after="120"/>
      <w:ind w:left="0" w:right="0"/>
      <w:jc w:val="both"/>
    </w:pPr>
    <w:rPr>
      <w:rFonts w:ascii="Arial" w:eastAsia="Times New Roman" w:hAnsi="Arial" w:cs="Times New Roman"/>
      <w:i/>
      <w:iCs/>
      <w:kern w:val="0"/>
      <w:sz w:val="20"/>
      <w:szCs w:val="20"/>
      <w:lang w:val="en-CA" w:eastAsia="en-US"/>
      <w14:ligatures w14:val="none"/>
    </w:rPr>
  </w:style>
  <w:style w:type="paragraph" w:customStyle="1" w:styleId="DocumentTitle">
    <w:name w:val="Document Title"/>
    <w:basedOn w:val="Normal"/>
    <w:rsid w:val="003F0B0F"/>
    <w:pPr>
      <w:spacing w:before="0" w:after="120"/>
      <w:ind w:left="720" w:right="0"/>
      <w:jc w:val="both"/>
    </w:pPr>
    <w:rPr>
      <w:rFonts w:ascii="Arial" w:eastAsia="Times New Roman" w:hAnsi="Arial" w:cs="Times New Roman"/>
      <w:smallCaps/>
      <w:kern w:val="0"/>
      <w:sz w:val="36"/>
      <w:szCs w:val="36"/>
      <w:lang w:val="en-CA" w:eastAsia="en-US"/>
      <w14:ligatures w14:val="none"/>
    </w:rPr>
  </w:style>
  <w:style w:type="paragraph" w:customStyle="1" w:styleId="Instructions">
    <w:name w:val="Instructions"/>
    <w:rsid w:val="003F0B0F"/>
    <w:pPr>
      <w:spacing w:after="120" w:line="240" w:lineRule="auto"/>
    </w:pPr>
    <w:rPr>
      <w:rFonts w:ascii="Arial" w:eastAsia="Times New Roman" w:hAnsi="Arial" w:cs="Times New Roman"/>
      <w:i/>
      <w:iCs/>
      <w:noProof/>
      <w:kern w:val="0"/>
      <w:sz w:val="20"/>
      <w:szCs w:val="20"/>
      <w:lang w:eastAsia="en-US"/>
      <w14:ligatures w14:val="none"/>
    </w:rPr>
  </w:style>
  <w:style w:type="paragraph" w:customStyle="1" w:styleId="TableData">
    <w:name w:val="Table Data"/>
    <w:basedOn w:val="Normal"/>
    <w:rsid w:val="003F0B0F"/>
    <w:pPr>
      <w:spacing w:before="0"/>
      <w:ind w:left="0"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styleId="TOC4">
    <w:name w:val="toc 4"/>
    <w:basedOn w:val="Normal"/>
    <w:next w:val="Normal"/>
    <w:autoRedefine/>
    <w:semiHidden/>
    <w:rsid w:val="003F0B0F"/>
    <w:pPr>
      <w:spacing w:before="0"/>
      <w:ind w:left="6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paragraph" w:styleId="TOC5">
    <w:name w:val="toc 5"/>
    <w:basedOn w:val="Normal"/>
    <w:next w:val="Normal"/>
    <w:autoRedefine/>
    <w:uiPriority w:val="39"/>
    <w:rsid w:val="003F0B0F"/>
    <w:pPr>
      <w:spacing w:before="0"/>
      <w:ind w:left="8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paragraph" w:styleId="TOC6">
    <w:name w:val="toc 6"/>
    <w:basedOn w:val="Normal"/>
    <w:next w:val="Normal"/>
    <w:autoRedefine/>
    <w:semiHidden/>
    <w:rsid w:val="003F0B0F"/>
    <w:pPr>
      <w:spacing w:before="0"/>
      <w:ind w:left="10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paragraph" w:styleId="TOC7">
    <w:name w:val="toc 7"/>
    <w:basedOn w:val="Normal"/>
    <w:next w:val="Normal"/>
    <w:autoRedefine/>
    <w:semiHidden/>
    <w:rsid w:val="003F0B0F"/>
    <w:pPr>
      <w:spacing w:before="0"/>
      <w:ind w:left="12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paragraph" w:styleId="TOC8">
    <w:name w:val="toc 8"/>
    <w:basedOn w:val="Normal"/>
    <w:next w:val="Normal"/>
    <w:autoRedefine/>
    <w:semiHidden/>
    <w:rsid w:val="003F0B0F"/>
    <w:pPr>
      <w:spacing w:before="0"/>
      <w:ind w:left="14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paragraph" w:styleId="TOC9">
    <w:name w:val="toc 9"/>
    <w:basedOn w:val="Normal"/>
    <w:next w:val="Normal"/>
    <w:autoRedefine/>
    <w:semiHidden/>
    <w:rsid w:val="003F0B0F"/>
    <w:pPr>
      <w:spacing w:before="0"/>
      <w:ind w:left="16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paragraph" w:customStyle="1" w:styleId="BulletLevel1">
    <w:name w:val="Bullet Level 1"/>
    <w:basedOn w:val="Normal"/>
    <w:rsid w:val="003F0B0F"/>
    <w:pPr>
      <w:numPr>
        <w:numId w:val="15"/>
      </w:numPr>
      <w:spacing w:before="0" w:after="120"/>
      <w:ind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customStyle="1" w:styleId="BulletLeve2">
    <w:name w:val="Bullet Leve 2"/>
    <w:basedOn w:val="Normal"/>
    <w:rsid w:val="003F0B0F"/>
    <w:pPr>
      <w:numPr>
        <w:numId w:val="16"/>
      </w:numPr>
      <w:tabs>
        <w:tab w:val="clear" w:pos="360"/>
        <w:tab w:val="num" w:pos="1440"/>
      </w:tabs>
      <w:spacing w:before="0" w:after="120"/>
      <w:ind w:left="1440"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styleId="BodyTextIndent">
    <w:name w:val="Body Text Indent"/>
    <w:basedOn w:val="Normal"/>
    <w:link w:val="BodyTextIndentChar"/>
    <w:rsid w:val="003F0B0F"/>
    <w:pPr>
      <w:spacing w:before="0" w:after="120"/>
      <w:ind w:left="720" w:right="0"/>
      <w:jc w:val="both"/>
    </w:pPr>
    <w:rPr>
      <w:rFonts w:ascii="Arial" w:eastAsia="Times New Roman" w:hAnsi="Arial" w:cs="Times New Roman"/>
      <w:i/>
      <w:iCs/>
      <w:kern w:val="0"/>
      <w:sz w:val="20"/>
      <w:szCs w:val="20"/>
      <w:lang w:val="en-CA" w:eastAsia="en-US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3F0B0F"/>
    <w:rPr>
      <w:rFonts w:ascii="Arial" w:eastAsia="Times New Roman" w:hAnsi="Arial" w:cs="Times New Roman"/>
      <w:i/>
      <w:iCs/>
      <w:kern w:val="0"/>
      <w:sz w:val="20"/>
      <w:szCs w:val="20"/>
      <w:lang w:val="en-CA" w:eastAsia="en-US"/>
      <w14:ligatures w14:val="none"/>
    </w:rPr>
  </w:style>
  <w:style w:type="paragraph" w:customStyle="1" w:styleId="Annexe">
    <w:name w:val="Annexe"/>
    <w:rsid w:val="003F0B0F"/>
    <w:pPr>
      <w:tabs>
        <w:tab w:val="left" w:pos="-720"/>
      </w:tabs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mallCaps/>
      <w:kern w:val="0"/>
      <w:sz w:val="24"/>
      <w:szCs w:val="24"/>
      <w:lang w:eastAsia="en-US"/>
      <w14:ligatures w14:val="none"/>
    </w:rPr>
  </w:style>
  <w:style w:type="paragraph" w:styleId="DocumentMap">
    <w:name w:val="Document Map"/>
    <w:basedOn w:val="Normal"/>
    <w:link w:val="DocumentMapChar"/>
    <w:semiHidden/>
    <w:rsid w:val="003F0B0F"/>
    <w:pPr>
      <w:shd w:val="clear" w:color="auto" w:fill="000080"/>
      <w:spacing w:before="0" w:after="120"/>
      <w:ind w:left="720" w:right="0"/>
      <w:jc w:val="both"/>
    </w:pPr>
    <w:rPr>
      <w:rFonts w:ascii="Tahoma" w:eastAsia="Times New Roman" w:hAnsi="Tahoma" w:cs="Times New Roman"/>
      <w:kern w:val="0"/>
      <w:sz w:val="20"/>
      <w:szCs w:val="20"/>
      <w:lang w:val="en-CA" w:eastAsia="en-US"/>
      <w14:ligatures w14:val="none"/>
    </w:rPr>
  </w:style>
  <w:style w:type="character" w:customStyle="1" w:styleId="DocumentMapChar">
    <w:name w:val="Document Map Char"/>
    <w:basedOn w:val="DefaultParagraphFont"/>
    <w:link w:val="DocumentMap"/>
    <w:semiHidden/>
    <w:rsid w:val="003F0B0F"/>
    <w:rPr>
      <w:rFonts w:ascii="Tahoma" w:eastAsia="Times New Roman" w:hAnsi="Tahoma" w:cs="Times New Roman"/>
      <w:kern w:val="0"/>
      <w:sz w:val="20"/>
      <w:szCs w:val="20"/>
      <w:shd w:val="clear" w:color="auto" w:fill="000080"/>
      <w:lang w:val="en-CA" w:eastAsia="en-US"/>
      <w14:ligatures w14:val="none"/>
    </w:rPr>
  </w:style>
  <w:style w:type="paragraph" w:customStyle="1" w:styleId="Level1">
    <w:name w:val="Level 1"/>
    <w:basedOn w:val="Normal"/>
    <w:rsid w:val="003F0B0F"/>
    <w:pPr>
      <w:numPr>
        <w:numId w:val="17"/>
      </w:numPr>
      <w:spacing w:before="0"/>
      <w:ind w:right="0"/>
    </w:pPr>
    <w:rPr>
      <w:rFonts w:ascii="Times New Roman" w:eastAsia="Times New Roman" w:hAnsi="Times New Roman" w:cs="Times New Roman"/>
      <w:snapToGrid w:val="0"/>
      <w:kern w:val="0"/>
      <w:sz w:val="24"/>
      <w:szCs w:val="24"/>
      <w:lang w:val="en-CA" w:eastAsia="en-US"/>
      <w14:ligatures w14:val="none"/>
    </w:rPr>
  </w:style>
  <w:style w:type="paragraph" w:styleId="BodyTextIndent2">
    <w:name w:val="Body Text Indent 2"/>
    <w:basedOn w:val="Normal"/>
    <w:link w:val="BodyTextIndent2Char"/>
    <w:rsid w:val="003F0B0F"/>
    <w:pPr>
      <w:spacing w:before="0" w:after="120"/>
      <w:ind w:left="720" w:right="0"/>
      <w:jc w:val="both"/>
    </w:pPr>
    <w:rPr>
      <w:rFonts w:ascii="Arial" w:eastAsia="Times New Roman" w:hAnsi="Arial" w:cs="Times New Roman"/>
      <w:color w:val="008080"/>
      <w:kern w:val="0"/>
      <w:sz w:val="20"/>
      <w:szCs w:val="20"/>
      <w:lang w:val="en-CA" w:eastAsia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rsid w:val="003F0B0F"/>
    <w:rPr>
      <w:rFonts w:ascii="Arial" w:eastAsia="Times New Roman" w:hAnsi="Arial" w:cs="Times New Roman"/>
      <w:color w:val="008080"/>
      <w:kern w:val="0"/>
      <w:sz w:val="20"/>
      <w:szCs w:val="20"/>
      <w:lang w:val="en-CA" w:eastAsia="en-US"/>
      <w14:ligatures w14:val="none"/>
    </w:rPr>
  </w:style>
  <w:style w:type="paragraph" w:customStyle="1" w:styleId="TableText">
    <w:name w:val="Table Text"/>
    <w:basedOn w:val="Normal"/>
    <w:rsid w:val="003F0B0F"/>
    <w:pPr>
      <w:numPr>
        <w:numId w:val="20"/>
      </w:numPr>
      <w:spacing w:before="60"/>
      <w:ind w:right="0"/>
    </w:pPr>
    <w:rPr>
      <w:rFonts w:ascii="Arial" w:eastAsia="Times New Roman" w:hAnsi="Arial" w:cs="Times New Roman"/>
      <w:spacing w:val="-5"/>
      <w:kern w:val="0"/>
      <w:sz w:val="20"/>
      <w:szCs w:val="20"/>
      <w:lang w:val="en-CA" w:eastAsia="en-US"/>
      <w14:ligatures w14:val="none"/>
    </w:rPr>
  </w:style>
  <w:style w:type="paragraph" w:customStyle="1" w:styleId="Table">
    <w:name w:val="Table"/>
    <w:basedOn w:val="Normal"/>
    <w:rsid w:val="003F0B0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before="0" w:after="120"/>
      <w:ind w:left="0" w:right="0"/>
      <w:jc w:val="both"/>
    </w:pPr>
    <w:rPr>
      <w:rFonts w:ascii="Arial" w:eastAsia="Times New Roman" w:hAnsi="Arial" w:cs="Times New Roman"/>
      <w:color w:val="000000"/>
      <w:kern w:val="0"/>
      <w:sz w:val="18"/>
      <w:szCs w:val="18"/>
      <w:lang w:val="en-CA" w:eastAsia="en-US"/>
      <w14:ligatures w14:val="none"/>
    </w:rPr>
  </w:style>
  <w:style w:type="paragraph" w:styleId="BodyTextIndent3">
    <w:name w:val="Body Text Indent 3"/>
    <w:basedOn w:val="Normal"/>
    <w:link w:val="BodyTextIndent3Char"/>
    <w:rsid w:val="003F0B0F"/>
    <w:pPr>
      <w:keepNext/>
      <w:spacing w:before="0" w:after="120"/>
      <w:ind w:left="720"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rsid w:val="003F0B0F"/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styleId="BalloonText">
    <w:name w:val="Balloon Text"/>
    <w:basedOn w:val="Normal"/>
    <w:link w:val="BalloonTextChar"/>
    <w:semiHidden/>
    <w:rsid w:val="003F0B0F"/>
    <w:pPr>
      <w:spacing w:before="0" w:after="120"/>
      <w:ind w:left="720" w:right="0"/>
      <w:jc w:val="both"/>
    </w:pPr>
    <w:rPr>
      <w:rFonts w:ascii="Tahoma" w:eastAsia="Times New Roman" w:hAnsi="Tahoma" w:cs="Tahoma"/>
      <w:kern w:val="0"/>
      <w:sz w:val="16"/>
      <w:szCs w:val="16"/>
      <w:lang w:val="en-CA" w:eastAsia="en-US"/>
      <w14:ligatures w14:val="none"/>
    </w:rPr>
  </w:style>
  <w:style w:type="character" w:customStyle="1" w:styleId="BalloonTextChar">
    <w:name w:val="Balloon Text Char"/>
    <w:basedOn w:val="DefaultParagraphFont"/>
    <w:link w:val="BalloonText"/>
    <w:semiHidden/>
    <w:rsid w:val="003F0B0F"/>
    <w:rPr>
      <w:rFonts w:ascii="Tahoma" w:eastAsia="Times New Roman" w:hAnsi="Tahoma" w:cs="Tahoma"/>
      <w:kern w:val="0"/>
      <w:sz w:val="16"/>
      <w:szCs w:val="16"/>
      <w:lang w:val="en-CA" w:eastAsia="en-US"/>
      <w14:ligatures w14:val="none"/>
    </w:rPr>
  </w:style>
  <w:style w:type="paragraph" w:customStyle="1" w:styleId="TemplateInstructions">
    <w:name w:val="Template Instructions"/>
    <w:basedOn w:val="Normal"/>
    <w:rsid w:val="003F0B0F"/>
    <w:pPr>
      <w:spacing w:before="60" w:after="60"/>
      <w:ind w:left="0" w:right="0"/>
      <w:jc w:val="both"/>
    </w:pPr>
    <w:rPr>
      <w:rFonts w:ascii="Times New Roman" w:eastAsia="Times New Roman" w:hAnsi="Times New Roman" w:cs="Times New Roman"/>
      <w:i/>
      <w:color w:val="0000FF"/>
      <w:kern w:val="0"/>
      <w:sz w:val="20"/>
      <w:szCs w:val="20"/>
      <w:lang w:val="en-CA" w:eastAsia="fr-FR"/>
      <w14:ligatures w14:val="none"/>
    </w:rPr>
  </w:style>
  <w:style w:type="paragraph" w:customStyle="1" w:styleId="Style1">
    <w:name w:val="Style1"/>
    <w:basedOn w:val="TOC1"/>
    <w:rsid w:val="003F0B0F"/>
  </w:style>
  <w:style w:type="paragraph" w:customStyle="1" w:styleId="Style2">
    <w:name w:val="Style2"/>
    <w:basedOn w:val="Heading1"/>
    <w:rsid w:val="003F0B0F"/>
    <w:pPr>
      <w:ind w:left="0"/>
    </w:pPr>
    <w:rPr>
      <w:rFonts w:ascii="Times New Roman" w:eastAsia="Times New Roman" w:hAnsi="Times New Roman" w:cs="Times New Roman"/>
      <w:b/>
      <w:bCs/>
      <w:i/>
      <w:caps w:val="0"/>
      <w:color w:val="auto"/>
      <w:kern w:val="28"/>
      <w:u w:val="single"/>
      <w:lang w:val="en-CA" w:eastAsia="en-US"/>
      <w14:ligatures w14:val="none"/>
    </w:rPr>
  </w:style>
  <w:style w:type="paragraph" w:styleId="BodyText2">
    <w:name w:val="Body Text 2"/>
    <w:basedOn w:val="Normal"/>
    <w:link w:val="BodyText2Char"/>
    <w:rsid w:val="003F0B0F"/>
    <w:pPr>
      <w:spacing w:before="0" w:after="120" w:line="480" w:lineRule="auto"/>
      <w:ind w:left="720"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character" w:customStyle="1" w:styleId="BodyText2Char">
    <w:name w:val="Body Text 2 Char"/>
    <w:basedOn w:val="DefaultParagraphFont"/>
    <w:link w:val="BodyText2"/>
    <w:rsid w:val="003F0B0F"/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customStyle="1" w:styleId="BULLET1-2ndlevelindent">
    <w:name w:val="BULLET 1 - 2nd level indent"/>
    <w:basedOn w:val="BULLET1"/>
    <w:qFormat/>
    <w:rsid w:val="003F0B0F"/>
    <w:pPr>
      <w:numPr>
        <w:ilvl w:val="1"/>
      </w:numPr>
      <w:tabs>
        <w:tab w:val="clear" w:pos="8283"/>
        <w:tab w:val="num" w:pos="7020"/>
      </w:tabs>
      <w:ind w:left="547"/>
    </w:pPr>
  </w:style>
  <w:style w:type="paragraph" w:customStyle="1" w:styleId="BULLET1">
    <w:name w:val="BULLET 1"/>
    <w:basedOn w:val="Normal"/>
    <w:link w:val="BULLET1Char"/>
    <w:rsid w:val="003F0B0F"/>
    <w:pPr>
      <w:numPr>
        <w:numId w:val="28"/>
      </w:numPr>
      <w:spacing w:before="0" w:after="120"/>
      <w:ind w:left="547" w:right="-58"/>
    </w:pPr>
    <w:rPr>
      <w:rFonts w:ascii="Arial" w:eastAsia="Times New Roman" w:hAnsi="Arial" w:cs="Times New Roman"/>
      <w:kern w:val="0"/>
      <w:sz w:val="20"/>
      <w:szCs w:val="20"/>
      <w:lang w:val="en-CA" w:eastAsia="fr-CA"/>
      <w14:ligatures w14:val="none"/>
    </w:rPr>
  </w:style>
  <w:style w:type="paragraph" w:customStyle="1" w:styleId="BULLET2-singlespaced">
    <w:name w:val="BULLET 2 - single spaced"/>
    <w:basedOn w:val="BULLET1"/>
    <w:link w:val="BULLET2-singlespacedChar"/>
    <w:rsid w:val="003F0B0F"/>
  </w:style>
  <w:style w:type="character" w:customStyle="1" w:styleId="BULLET2-singlespacedChar">
    <w:name w:val="BULLET 2 - single spaced Char"/>
    <w:basedOn w:val="DefaultParagraphFont"/>
    <w:link w:val="BULLET2-singlespaced"/>
    <w:rsid w:val="003F0B0F"/>
    <w:rPr>
      <w:rFonts w:ascii="Arial" w:eastAsia="Times New Roman" w:hAnsi="Arial" w:cs="Times New Roman"/>
      <w:kern w:val="0"/>
      <w:sz w:val="20"/>
      <w:szCs w:val="20"/>
      <w:lang w:val="en-CA" w:eastAsia="fr-CA"/>
      <w14:ligatures w14:val="none"/>
    </w:rPr>
  </w:style>
  <w:style w:type="paragraph" w:styleId="ListParagraph">
    <w:name w:val="List Paragraph"/>
    <w:basedOn w:val="Normal"/>
    <w:uiPriority w:val="99"/>
    <w:qFormat/>
    <w:rsid w:val="003F0B0F"/>
    <w:pPr>
      <w:spacing w:before="0" w:after="120"/>
      <w:ind w:left="720" w:right="0"/>
      <w:contextualSpacing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character" w:customStyle="1" w:styleId="BULLET1Char">
    <w:name w:val="BULLET 1 Char"/>
    <w:basedOn w:val="DefaultParagraphFont"/>
    <w:link w:val="BULLET1"/>
    <w:rsid w:val="003F0B0F"/>
    <w:rPr>
      <w:rFonts w:ascii="Arial" w:eastAsia="Times New Roman" w:hAnsi="Arial" w:cs="Times New Roman"/>
      <w:kern w:val="0"/>
      <w:sz w:val="20"/>
      <w:szCs w:val="20"/>
      <w:lang w:val="en-CA" w:eastAsia="fr-CA"/>
      <w14:ligatures w14:val="none"/>
    </w:rPr>
  </w:style>
  <w:style w:type="paragraph" w:customStyle="1" w:styleId="BULLET2-2ndlevelindent">
    <w:name w:val="BULLET 2 - 2nd level indent"/>
    <w:basedOn w:val="BULLET1-2ndlevelindent"/>
    <w:qFormat/>
    <w:rsid w:val="003F0B0F"/>
    <w:pPr>
      <w:numPr>
        <w:ilvl w:val="0"/>
        <w:numId w:val="6"/>
      </w:numPr>
      <w:tabs>
        <w:tab w:val="num" w:pos="1080"/>
      </w:tabs>
      <w:spacing w:after="0"/>
      <w:ind w:left="1080"/>
    </w:pPr>
  </w:style>
  <w:style w:type="character" w:styleId="CommentReference">
    <w:name w:val="annotation reference"/>
    <w:basedOn w:val="DefaultParagraphFont"/>
    <w:uiPriority w:val="99"/>
    <w:rsid w:val="003F0B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F0B0F"/>
    <w:pPr>
      <w:spacing w:before="0" w:after="120"/>
      <w:ind w:left="720"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0B0F"/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3F0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F0B0F"/>
    <w:rPr>
      <w:rFonts w:ascii="Arial" w:eastAsia="Times New Roman" w:hAnsi="Arial" w:cs="Times New Roman"/>
      <w:b/>
      <w:bCs/>
      <w:kern w:val="0"/>
      <w:sz w:val="20"/>
      <w:szCs w:val="20"/>
      <w:lang w:val="en-CA" w:eastAsia="en-US"/>
      <w14:ligatures w14:val="none"/>
    </w:rPr>
  </w:style>
  <w:style w:type="paragraph" w:styleId="Revision">
    <w:name w:val="Revision"/>
    <w:hidden/>
    <w:uiPriority w:val="99"/>
    <w:semiHidden/>
    <w:rsid w:val="003F0B0F"/>
    <w:pPr>
      <w:spacing w:after="0" w:line="240" w:lineRule="auto"/>
    </w:pPr>
    <w:rPr>
      <w:rFonts w:ascii="Arial" w:eastAsia="Times New Roman" w:hAnsi="Arial" w:cs="Times New Roman"/>
      <w:kern w:val="0"/>
      <w:sz w:val="20"/>
      <w:szCs w:val="20"/>
      <w:lang w:eastAsia="en-US"/>
      <w14:ligatures w14:val="none"/>
    </w:rPr>
  </w:style>
  <w:style w:type="paragraph" w:customStyle="1" w:styleId="BODYTEXT-Arial10pt">
    <w:name w:val="BODY TEXT - Arial 10pt"/>
    <w:basedOn w:val="NormalWeb"/>
    <w:link w:val="BODYTEXT-Arial10ptChar"/>
    <w:rsid w:val="003F0B0F"/>
    <w:pPr>
      <w:spacing w:after="0" w:line="240" w:lineRule="exact"/>
      <w:ind w:left="181"/>
      <w:jc w:val="left"/>
    </w:pPr>
    <w:rPr>
      <w:rFonts w:ascii="Arial" w:hAnsi="Arial"/>
      <w:sz w:val="20"/>
      <w:szCs w:val="20"/>
      <w:lang w:eastAsia="fr-CA"/>
    </w:rPr>
  </w:style>
  <w:style w:type="character" w:customStyle="1" w:styleId="BODYTEXT-Arial10ptChar">
    <w:name w:val="BODY TEXT - Arial 10pt Char"/>
    <w:basedOn w:val="DefaultParagraphFont"/>
    <w:link w:val="BODYTEXT-Arial10pt"/>
    <w:rsid w:val="003F0B0F"/>
    <w:rPr>
      <w:rFonts w:ascii="Arial" w:eastAsia="Times New Roman" w:hAnsi="Arial" w:cs="Times New Roman"/>
      <w:kern w:val="0"/>
      <w:sz w:val="20"/>
      <w:szCs w:val="20"/>
      <w:lang w:val="en-CA" w:eastAsia="fr-CA"/>
      <w14:ligatures w14:val="none"/>
    </w:rPr>
  </w:style>
  <w:style w:type="paragraph" w:styleId="NormalWeb">
    <w:name w:val="Normal (Web)"/>
    <w:basedOn w:val="Normal"/>
    <w:rsid w:val="003F0B0F"/>
    <w:pPr>
      <w:spacing w:before="0" w:after="120"/>
      <w:ind w:left="720" w:right="0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CA" w:eastAsia="en-US"/>
      <w14:ligatures w14:val="none"/>
    </w:rPr>
  </w:style>
  <w:style w:type="paragraph" w:styleId="BodyText">
    <w:name w:val="Body Text"/>
    <w:basedOn w:val="Normal"/>
    <w:link w:val="BodyTextChar"/>
    <w:rsid w:val="003F0B0F"/>
    <w:pPr>
      <w:spacing w:before="0" w:after="120"/>
      <w:ind w:left="720"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3F0B0F"/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customStyle="1" w:styleId="Default">
    <w:name w:val="Default"/>
    <w:uiPriority w:val="99"/>
    <w:rsid w:val="003F0B0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kern w:val="0"/>
      <w:sz w:val="24"/>
      <w:szCs w:val="24"/>
      <w:lang w:eastAsia="en-US"/>
      <w14:ligatures w14:val="none"/>
    </w:rPr>
  </w:style>
  <w:style w:type="table" w:styleId="MediumShading1-Accent2">
    <w:name w:val="Medium Shading 1 Accent 2"/>
    <w:basedOn w:val="TableNormal"/>
    <w:uiPriority w:val="63"/>
    <w:rsid w:val="003F0B0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 w:eastAsia="en-CA"/>
      <w14:ligatures w14:val="none"/>
    </w:r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rsid w:val="003F0B0F"/>
    <w:rPr>
      <w:color w:val="F7B615" w:themeColor="hyperlink"/>
      <w:u w:val="single"/>
    </w:rPr>
  </w:style>
  <w:style w:type="character" w:styleId="Strong">
    <w:name w:val="Strong"/>
    <w:basedOn w:val="DefaultParagraphFont"/>
    <w:uiPriority w:val="22"/>
    <w:qFormat/>
    <w:rsid w:val="003F0B0F"/>
    <w:rPr>
      <w:b/>
      <w:bCs/>
    </w:rPr>
  </w:style>
  <w:style w:type="paragraph" w:customStyle="1" w:styleId="SHTB">
    <w:name w:val="SH/TB"/>
    <w:basedOn w:val="Normal"/>
    <w:next w:val="Normal"/>
    <w:rsid w:val="0024409F"/>
    <w:pPr>
      <w:pBdr>
        <w:bottom w:val="single" w:sz="6" w:space="0" w:color="auto"/>
      </w:pBdr>
      <w:spacing w:before="130" w:line="200" w:lineRule="exact"/>
      <w:ind w:left="0" w:right="0"/>
    </w:pPr>
    <w:rPr>
      <w:rFonts w:ascii="New York" w:eastAsia="Times New Roman" w:hAnsi="New York" w:cs="Times New Roman"/>
      <w:kern w:val="0"/>
      <w:sz w:val="16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.crabbe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4D5B6FDAC7F4F66B2688E6705379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022AD-C022-4AA2-85A3-3FF47625E4F7}"/>
      </w:docPartPr>
      <w:docPartBody>
        <w:p w:rsidR="00A85189" w:rsidRDefault="009F6046">
          <w:pPr>
            <w:pStyle w:val="94D5B6FDAC7F4F66B2688E6705379CBB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046"/>
    <w:rsid w:val="00035009"/>
    <w:rsid w:val="001F297F"/>
    <w:rsid w:val="002330AE"/>
    <w:rsid w:val="004268D4"/>
    <w:rsid w:val="00617A4C"/>
    <w:rsid w:val="00630DAD"/>
    <w:rsid w:val="00646E9D"/>
    <w:rsid w:val="00821030"/>
    <w:rsid w:val="008F75C5"/>
    <w:rsid w:val="009761D7"/>
    <w:rsid w:val="009F6046"/>
    <w:rsid w:val="00A02007"/>
    <w:rsid w:val="00A0404B"/>
    <w:rsid w:val="00A308DC"/>
    <w:rsid w:val="00A60F1F"/>
    <w:rsid w:val="00A85189"/>
    <w:rsid w:val="00B32CC0"/>
    <w:rsid w:val="00E8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94D5B6FDAC7F4F66B2688E6705379CBB">
    <w:name w:val="94D5B6FDAC7F4F66B2688E6705379C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2025-02-18T00:00:00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4910A7-F033-467D-B172-AD1CD3BFCF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010829-A54E-4FD5-A983-E4FA2514A0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plan.dotx</Template>
  <TotalTime>11</TotalTime>
  <Pages>5</Pages>
  <Words>24</Words>
  <Characters>199</Characters>
  <Application>Microsoft Office Word</Application>
  <DocSecurity>0</DocSecurity>
  <Lines>98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Diagram</dc:title>
  <dc:creator>Name 1</dc:creator>
  <cp:keywords/>
  <cp:lastModifiedBy>Anderson, Gabrielle</cp:lastModifiedBy>
  <cp:revision>10</cp:revision>
  <cp:lastPrinted>2016-05-18T16:22:00Z</cp:lastPrinted>
  <dcterms:created xsi:type="dcterms:W3CDTF">2018-02-28T12:57:00Z</dcterms:created>
  <dcterms:modified xsi:type="dcterms:W3CDTF">2025-02-19T12:53:00Z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TC039920849991</vt:lpwstr>
  </property>
  <property fmtid="{D5CDD505-2E9C-101B-9397-08002B2CF9AE}" pid="3" name="GrammarlyDocumentId">
    <vt:lpwstr>0153da14ba4313c9a254ba1b80b04edcd5dde2f75bb5c3591d31d0698f450762</vt:lpwstr>
  </property>
</Properties>
</file>